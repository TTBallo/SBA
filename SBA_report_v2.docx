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5F6FB" w14:textId="77777777" w:rsidR="00F8214C" w:rsidRDefault="00F8214C">
      <w:pPr>
        <w:pStyle w:val="NoSpacing"/>
        <w:rPr>
          <w:sz w:val="2"/>
        </w:rPr>
      </w:pPr>
    </w:p>
    <w:p w14:paraId="1070C956" w14:textId="59B1FC62" w:rsidR="00F8214C" w:rsidRDefault="007A7D64">
      <w:r>
        <w:rPr>
          <w:noProof/>
        </w:rPr>
        <mc:AlternateContent>
          <mc:Choice Requires="wpg">
            <w:drawing>
              <wp:anchor distT="0" distB="0" distL="114300" distR="114300" simplePos="0" relativeHeight="251665408" behindDoc="1" locked="0" layoutInCell="1" allowOverlap="1" wp14:anchorId="1DA0B7C8" wp14:editId="0375CFCF">
                <wp:simplePos x="0" y="0"/>
                <wp:positionH relativeFrom="page">
                  <wp:posOffset>1663065</wp:posOffset>
                </wp:positionH>
                <wp:positionV relativeFrom="page">
                  <wp:posOffset>3207385</wp:posOffset>
                </wp:positionV>
                <wp:extent cx="5337810" cy="6051550"/>
                <wp:effectExtent l="0" t="0" r="0" b="0"/>
                <wp:wrapNone/>
                <wp:docPr id="2062255549"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337810" cy="6051550"/>
                          <a:chOff x="0" y="0"/>
                          <a:chExt cx="4329113" cy="4491038"/>
                        </a:xfrm>
                      </wpg:grpSpPr>
                      <wps:wsp>
                        <wps:cNvPr id="2005393284" name="Freeform 64"/>
                        <wps:cNvSpPr>
                          <a:spLocks/>
                        </wps:cNvSpPr>
                        <wps:spPr bwMode="auto">
                          <a:xfrm>
                            <a:off x="1501775" y="0"/>
                            <a:ext cx="2827338" cy="2835275"/>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2458706" name="Freeform 65"/>
                        <wps:cNvSpPr>
                          <a:spLocks/>
                        </wps:cNvSpPr>
                        <wps:spPr bwMode="auto">
                          <a:xfrm>
                            <a:off x="782637" y="227013"/>
                            <a:ext cx="3546475" cy="3546475"/>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3890653" name="Freeform 66"/>
                        <wps:cNvSpPr>
                          <a:spLocks/>
                        </wps:cNvSpPr>
                        <wps:spPr bwMode="auto">
                          <a:xfrm>
                            <a:off x="841375" y="109538"/>
                            <a:ext cx="3487738" cy="3487738"/>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525152" name="Freeform 67"/>
                        <wps:cNvSpPr>
                          <a:spLocks/>
                        </wps:cNvSpPr>
                        <wps:spPr bwMode="auto">
                          <a:xfrm>
                            <a:off x="1216025" y="498475"/>
                            <a:ext cx="3113088" cy="3121025"/>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2753252" name="Freeform 68"/>
                        <wps:cNvSpPr>
                          <a:spLocks/>
                        </wps:cNvSpPr>
                        <wps:spPr bwMode="auto">
                          <a:xfrm>
                            <a:off x="0" y="153988"/>
                            <a:ext cx="4329113" cy="4337050"/>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70600</wp14:pctWidth>
                </wp14:sizeRelH>
                <wp14:sizeRelV relativeFrom="page">
                  <wp14:pctHeight>56600</wp14:pctHeight>
                </wp14:sizeRelV>
              </wp:anchor>
            </w:drawing>
          </mc:Choice>
          <mc:Fallback>
            <w:pict>
              <v:group w14:anchorId="77DBEB44" id="Group 2" o:spid="_x0000_s1026" style="position:absolute;margin-left:130.95pt;margin-top:252.55pt;width:420.3pt;height:476.5pt;z-index:-25165107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" path="m4,1786l,1782,1776,r5,5l4,1786xe" filled="f" stroked="f">
                  <v:path arrowok="t" o:connecttype="custom" o:connectlocs="10080627,2147483646;0,2147483646;2147483646,0;2147483646,12601575;10080627,2147483646"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" path="m5,2234l,2229,2229,r5,5l5,2234xe" filled="f" stroked="f">
                  <v:path arrowok="t" o:connecttype="custom" o:connectlocs="12601575,2147483646;0,2147483646;2147483646,0;2147483646,12601575;12601575,2147483646"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" path="m9,2197l,2193,2188,r9,10l9,2197xe" filled="f" stroked="f">
                  <v:path arrowok="t" o:connecttype="custom" o:connectlocs="22682203,2147483646;0,2147483646;2147483646,0;2147483646,25201566;22682203,2147483646"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" path="m9,1966l,1957,1952,r9,9l9,1966xe" filled="f" stroked="f">
                  <v:path arrowok="t" o:connecttype="custom" o:connectlocs="22682204,2147483646;0,2147483646;2147483646,0;2147483646,22682200;22682204,2147483646"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" path="m,2732r,-4l2722,r5,5l,2732xe" filled="f" stroked="f">
                  <v:path arrowok="t" o:connecttype="custom" o:connectlocs="0,2147483646;0,2147483646;2147483646,0;2147483646,12601575;0,2147483646" o:connectangles="0,0,0,0,0"/>
                </v:shape>
                <w10:wrap anchorx="page" anchory="page"/>
              </v:group>
            </w:pict>
          </mc:Fallback>
        </mc:AlternateContent>
      </w:r>
    </w:p>
    <w:p w14:paraId="071A1AF7" w14:textId="1E62E5DE" w:rsidR="00F8214C" w:rsidRDefault="007A7D64" w:rsidP="00F8214C">
      <w:r>
        <w:rPr>
          <w:noProof/>
        </w:rPr>
        <mc:AlternateContent>
          <mc:Choice Requires="wpg">
            <w:drawing>
              <wp:anchor distT="0" distB="0" distL="114300" distR="114300" simplePos="0" relativeHeight="251668480" behindDoc="1" locked="1" layoutInCell="1" allowOverlap="1" wp14:anchorId="203232EA" wp14:editId="1CD1241B">
                <wp:simplePos x="0" y="0"/>
                <wp:positionH relativeFrom="margin">
                  <wp:posOffset>-457200</wp:posOffset>
                </wp:positionH>
                <wp:positionV relativeFrom="paragraph">
                  <wp:posOffset>-457200</wp:posOffset>
                </wp:positionV>
                <wp:extent cx="7772400" cy="10058400"/>
                <wp:effectExtent l="0" t="0" r="0" b="0"/>
                <wp:wrapNone/>
                <wp:docPr id="193429846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ysClr val="window" lastClr="FFFFFF">
                              <a:lumMod val="85000"/>
                            </a:sys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9713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156082"/>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30C1BB6" id="Group 7" o:spid="_x0000_s1026" style="position:absolute;margin-left:-36pt;margin-top:-36pt;width:612pt;height:11in;z-index:-25164800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" path="m,10687l,21600r1769,l21600,6148,13712,,,10687xe" fillcolor="#d9d9d9"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" path="m,21600l21600,10802,,,,21600xe" fillcolor="#e97132"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" path="m,14678r,6922l21600,3032,21600,,17075,,,14678xe" fillcolor="#156082"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p w14:paraId="54B8CA3F" w14:textId="3FFABDE1" w:rsidR="00F8214C" w:rsidRDefault="007A7D64" w:rsidP="007D5AC1">
      <w:pPr>
        <w:rPr>
          <w:noProof/>
        </w:rPr>
      </w:pPr>
      <w:r>
        <w:rPr>
          <w:noProof/>
        </w:rPr>
        <mc:AlternateContent>
          <mc:Choice Requires="wps">
            <w:drawing>
              <wp:anchor distT="45720" distB="45720" distL="114300" distR="114300" simplePos="0" relativeHeight="251670528" behindDoc="0" locked="0" layoutInCell="1" allowOverlap="1" wp14:anchorId="14C8BDB6" wp14:editId="7B13C1B2">
                <wp:simplePos x="0" y="0"/>
                <wp:positionH relativeFrom="column">
                  <wp:posOffset>424180</wp:posOffset>
                </wp:positionH>
                <wp:positionV relativeFrom="paragraph">
                  <wp:posOffset>596265</wp:posOffset>
                </wp:positionV>
                <wp:extent cx="5372100" cy="1581150"/>
                <wp:effectExtent l="0" t="0" r="4445" b="0"/>
                <wp:wrapSquare wrapText="bothSides"/>
                <wp:docPr id="243577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EBF51" w14:textId="77777777" w:rsidR="00F8214C" w:rsidRPr="005C4346" w:rsidRDefault="00F8214C">
                            <w:pPr>
                              <w:rPr>
                                <w:rFonts w:ascii="mononoki" w:eastAsia="新細明體" w:hAnsi="mononoki" w:cs="mononoki"/>
                                <w:b/>
                                <w:bCs/>
                                <w:sz w:val="72"/>
                                <w:szCs w:val="72"/>
                                <w:lang w:eastAsia="zh-TW"/>
                              </w:rPr>
                            </w:pPr>
                            <w:r w:rsidRPr="005C4346">
                              <w:rPr>
                                <w:rFonts w:ascii="mononoki" w:eastAsia="新細明體" w:hAnsi="mononoki" w:cs="mononoki"/>
                                <w:b/>
                                <w:bCs/>
                                <w:sz w:val="72"/>
                                <w:szCs w:val="72"/>
                                <w:lang w:eastAsia="zh-TW"/>
                              </w:rPr>
                              <w:t>SBA Report</w:t>
                            </w:r>
                          </w:p>
                          <w:p w14:paraId="3503D0F3" w14:textId="21484513" w:rsidR="00F8214C" w:rsidRPr="005C4346" w:rsidRDefault="00F8214C">
                            <w:pPr>
                              <w:rPr>
                                <w:rFonts w:ascii="mononoki" w:eastAsia="新細明體" w:hAnsi="mononoki" w:cs="mononoki"/>
                                <w:b/>
                                <w:bCs/>
                                <w:sz w:val="72"/>
                                <w:szCs w:val="72"/>
                                <w:lang w:eastAsia="zh-TW"/>
                              </w:rPr>
                            </w:pPr>
                            <w:r w:rsidRPr="005C4346">
                              <w:rPr>
                                <w:rFonts w:ascii="mononoki" w:eastAsia="新細明體" w:hAnsi="mononoki" w:cs="mononoki"/>
                                <w:b/>
                                <w:bCs/>
                                <w:sz w:val="72"/>
                                <w:szCs w:val="72"/>
                                <w:lang w:eastAsia="zh-TW"/>
                              </w:rPr>
                              <w:t>2022-2024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C8BDB6" id="_x0000_t202" coordsize="21600,21600" o:spt="202" path="m,l,21600r21600,l21600,xe">
                <v:stroke joinstyle="miter"/>
                <v:path gradientshapeok="t" o:connecttype="rect"/>
              </v:shapetype>
              <v:shape id="Text Box 2" o:spid="_x0000_s1026" type="#_x0000_t202" style="position:absolute;margin-left:33.4pt;margin-top:46.95pt;width:423pt;height:12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" filled="f" stroked="f">
                <v:textbox>
                  <w:txbxContent>
                    <w:p w14:paraId="6C8EBF51" w14:textId="77777777" w:rsidR="00F8214C" w:rsidRPr="005C4346" w:rsidRDefault="00F8214C">
                      <w:pPr>
                        <w:rPr>
                          <w:rFonts w:ascii="mononoki" w:eastAsia="新細明體" w:hAnsi="mononoki" w:cs="mononoki"/>
                          <w:b/>
                          <w:bCs/>
                          <w:sz w:val="72"/>
                          <w:szCs w:val="72"/>
                          <w:lang w:eastAsia="zh-TW"/>
                        </w:rPr>
                      </w:pPr>
                      <w:r w:rsidRPr="005C4346">
                        <w:rPr>
                          <w:rFonts w:ascii="mononoki" w:eastAsia="新細明體" w:hAnsi="mononoki" w:cs="mononoki"/>
                          <w:b/>
                          <w:bCs/>
                          <w:sz w:val="72"/>
                          <w:szCs w:val="72"/>
                          <w:lang w:eastAsia="zh-TW"/>
                        </w:rPr>
                        <w:t>SBA Report</w:t>
                      </w:r>
                    </w:p>
                    <w:p w14:paraId="3503D0F3" w14:textId="21484513" w:rsidR="00F8214C" w:rsidRPr="005C4346" w:rsidRDefault="00F8214C">
                      <w:pPr>
                        <w:rPr>
                          <w:rFonts w:ascii="mononoki" w:eastAsia="新細明體" w:hAnsi="mononoki" w:cs="mononoki"/>
                          <w:b/>
                          <w:bCs/>
                          <w:sz w:val="72"/>
                          <w:szCs w:val="72"/>
                          <w:lang w:eastAsia="zh-TW"/>
                        </w:rPr>
                      </w:pPr>
                      <w:r w:rsidRPr="005C4346">
                        <w:rPr>
                          <w:rFonts w:ascii="mononoki" w:eastAsia="新細明體" w:hAnsi="mononoki" w:cs="mononoki"/>
                          <w:b/>
                          <w:bCs/>
                          <w:sz w:val="72"/>
                          <w:szCs w:val="72"/>
                          <w:lang w:eastAsia="zh-TW"/>
                        </w:rPr>
                        <w:t>2022-2024</w:t>
                      </w:r>
                    </w:p>
                  </w:txbxContent>
                </v:textbox>
                <w10:wrap type="square"/>
              </v:shape>
            </w:pict>
          </mc:Fallback>
        </mc:AlternateContent>
      </w:r>
    </w:p>
    <w:p w14:paraId="6A8FE091" w14:textId="77777777" w:rsidR="00F8214C" w:rsidRPr="00F8214C" w:rsidRDefault="00F8214C" w:rsidP="00F8214C"/>
    <w:p w14:paraId="1EA59F1B" w14:textId="77777777" w:rsidR="00F8214C" w:rsidRPr="00F8214C" w:rsidRDefault="00F8214C" w:rsidP="00F8214C"/>
    <w:p w14:paraId="679D1207" w14:textId="77777777" w:rsidR="00F8214C" w:rsidRPr="00F8214C" w:rsidRDefault="00F8214C" w:rsidP="00F8214C"/>
    <w:p w14:paraId="437AF121" w14:textId="77777777" w:rsidR="00F8214C" w:rsidRPr="00F8214C" w:rsidRDefault="00F8214C" w:rsidP="00F8214C"/>
    <w:p w14:paraId="218A6217" w14:textId="77777777" w:rsidR="00F8214C" w:rsidRPr="00F8214C" w:rsidRDefault="00F8214C" w:rsidP="00F8214C"/>
    <w:p w14:paraId="741E9953" w14:textId="77777777" w:rsidR="00F8214C" w:rsidRPr="00F8214C" w:rsidRDefault="00F8214C" w:rsidP="00F8214C"/>
    <w:p w14:paraId="2083AD62" w14:textId="77777777" w:rsidR="00F8214C" w:rsidRPr="00F8214C" w:rsidRDefault="00F8214C" w:rsidP="00F8214C"/>
    <w:p w14:paraId="560CFA38" w14:textId="77777777" w:rsidR="00F8214C" w:rsidRPr="00F8214C" w:rsidRDefault="00F8214C" w:rsidP="00F8214C"/>
    <w:p w14:paraId="47FA7C1F" w14:textId="77777777" w:rsidR="00F8214C" w:rsidRPr="00F8214C" w:rsidRDefault="00F8214C" w:rsidP="00F8214C"/>
    <w:p w14:paraId="7C2D10C1" w14:textId="77777777" w:rsidR="00F8214C" w:rsidRPr="00F8214C" w:rsidRDefault="00F8214C" w:rsidP="00F8214C"/>
    <w:p w14:paraId="6739B969" w14:textId="77777777" w:rsidR="00F8214C" w:rsidRPr="00F8214C" w:rsidRDefault="00F8214C" w:rsidP="00F8214C"/>
    <w:p w14:paraId="67C4673D" w14:textId="77777777" w:rsidR="00F8214C" w:rsidRPr="00F8214C" w:rsidRDefault="00F8214C" w:rsidP="00F8214C"/>
    <w:p w14:paraId="08C44DC1" w14:textId="77777777" w:rsidR="00F8214C" w:rsidRPr="00F8214C" w:rsidRDefault="00F8214C" w:rsidP="00F8214C"/>
    <w:p w14:paraId="6668C676" w14:textId="77777777" w:rsidR="00F8214C" w:rsidRPr="00F8214C" w:rsidRDefault="00F8214C" w:rsidP="00F8214C"/>
    <w:p w14:paraId="7B00427D" w14:textId="77777777" w:rsidR="00F8214C" w:rsidRPr="00F8214C" w:rsidRDefault="00F8214C" w:rsidP="00F8214C"/>
    <w:p w14:paraId="2EC5497D" w14:textId="77777777" w:rsidR="00F8214C" w:rsidRPr="00F8214C" w:rsidRDefault="00F8214C" w:rsidP="00F8214C"/>
    <w:p w14:paraId="7A5F531A" w14:textId="77777777" w:rsidR="00F8214C" w:rsidRPr="00F8214C" w:rsidRDefault="00F8214C" w:rsidP="00F8214C"/>
    <w:p w14:paraId="54D62915" w14:textId="77777777" w:rsidR="00F8214C" w:rsidRPr="00F8214C" w:rsidRDefault="00F8214C" w:rsidP="00F8214C"/>
    <w:p w14:paraId="20223689" w14:textId="77777777" w:rsidR="00F8214C" w:rsidRPr="00F8214C" w:rsidRDefault="00F8214C" w:rsidP="00F8214C"/>
    <w:p w14:paraId="2C0F72C6" w14:textId="77777777" w:rsidR="00F8214C" w:rsidRPr="00F8214C" w:rsidRDefault="00F8214C" w:rsidP="00F8214C"/>
    <w:p w14:paraId="56B94955" w14:textId="77777777" w:rsidR="00F8214C" w:rsidRPr="00F8214C" w:rsidRDefault="00F8214C" w:rsidP="00F8214C"/>
    <w:p w14:paraId="1A7303DF" w14:textId="77777777" w:rsidR="00F8214C" w:rsidRPr="00F8214C" w:rsidRDefault="00F8214C" w:rsidP="00F8214C"/>
    <w:p w14:paraId="3DCA6EBB" w14:textId="77777777" w:rsidR="00F8214C" w:rsidRPr="00F8214C" w:rsidRDefault="00F8214C" w:rsidP="00F8214C"/>
    <w:p w14:paraId="10895E08" w14:textId="77777777" w:rsidR="00F8214C" w:rsidRPr="00F8214C" w:rsidRDefault="00F8214C" w:rsidP="00F8214C"/>
    <w:p w14:paraId="0813F733" w14:textId="77777777" w:rsidR="00F8214C" w:rsidRPr="00F8214C" w:rsidRDefault="00F8214C" w:rsidP="00F8214C"/>
    <w:p w14:paraId="542FCE8B" w14:textId="77777777" w:rsidR="00F8214C" w:rsidRPr="00F8214C" w:rsidRDefault="00F8214C" w:rsidP="00F8214C"/>
    <w:p w14:paraId="10CF360E" w14:textId="77777777" w:rsidR="00F8214C" w:rsidRPr="00F8214C" w:rsidRDefault="00F8214C" w:rsidP="00F8214C"/>
    <w:p w14:paraId="1B6AD031" w14:textId="77777777" w:rsidR="00F8214C" w:rsidRPr="00F8214C" w:rsidRDefault="00F8214C" w:rsidP="00F8214C"/>
    <w:p w14:paraId="7EBC3576" w14:textId="77777777" w:rsidR="00F8214C" w:rsidRDefault="00F8214C" w:rsidP="007D5AC1">
      <w:pPr>
        <w:rPr>
          <w:noProof/>
        </w:rPr>
      </w:pPr>
    </w:p>
    <w:p w14:paraId="0063D354" w14:textId="77777777" w:rsidR="00F8214C" w:rsidRPr="00F8214C" w:rsidRDefault="00F8214C" w:rsidP="00F8214C"/>
    <w:p w14:paraId="2218352F" w14:textId="77777777" w:rsidR="00F8214C" w:rsidRPr="00F8214C" w:rsidRDefault="00F8214C" w:rsidP="00F8214C"/>
    <w:p w14:paraId="0EEBBAB7" w14:textId="77777777" w:rsidR="00F8214C" w:rsidRDefault="00F8214C" w:rsidP="007D5AC1">
      <w:pPr>
        <w:rPr>
          <w:noProof/>
        </w:rPr>
      </w:pPr>
    </w:p>
    <w:p w14:paraId="74EDBCD8" w14:textId="5F72923E" w:rsidR="00F8214C" w:rsidRDefault="00F8214C" w:rsidP="00F8214C">
      <w:pPr>
        <w:tabs>
          <w:tab w:val="left" w:pos="9300"/>
        </w:tabs>
        <w:rPr>
          <w:noProof/>
        </w:rPr>
      </w:pPr>
      <w:r>
        <w:rPr>
          <w:noProof/>
        </w:rPr>
        <w:tab/>
      </w:r>
    </w:p>
    <w:p w14:paraId="16B2BC12" w14:textId="77777777" w:rsidR="005C4346" w:rsidRPr="005C4346" w:rsidRDefault="005C4346" w:rsidP="005C4346">
      <w:pPr>
        <w:rPr>
          <w:rFonts w:eastAsia="新細明體"/>
          <w:lang w:eastAsia="zh-TW"/>
        </w:rPr>
      </w:pPr>
    </w:p>
    <w:p w14:paraId="0FE21E6E" w14:textId="6394AC76" w:rsidR="007725B8" w:rsidRDefault="007A7D64" w:rsidP="005C4346">
      <w:pPr>
        <w:pStyle w:val="Title"/>
        <w:rPr>
          <w:rFonts w:ascii="mononoki" w:hAnsi="mononoki" w:cs="mononoki"/>
          <w:sz w:val="44"/>
          <w:szCs w:val="44"/>
          <w:lang w:eastAsia="zh-TW"/>
        </w:rPr>
      </w:pPr>
      <w:r>
        <w:rPr>
          <w:noProof/>
        </w:rPr>
        <mc:AlternateContent>
          <mc:Choice Requires="wps">
            <w:drawing>
              <wp:anchor distT="45720" distB="45720" distL="114300" distR="114300" simplePos="0" relativeHeight="251672576" behindDoc="0" locked="0" layoutInCell="1" allowOverlap="1" wp14:anchorId="35D4384F" wp14:editId="7843FED8">
                <wp:simplePos x="0" y="0"/>
                <wp:positionH relativeFrom="column">
                  <wp:posOffset>2788920</wp:posOffset>
                </wp:positionH>
                <wp:positionV relativeFrom="paragraph">
                  <wp:posOffset>1346200</wp:posOffset>
                </wp:positionV>
                <wp:extent cx="4592955" cy="1187450"/>
                <wp:effectExtent l="0" t="0" r="2540" b="0"/>
                <wp:wrapSquare wrapText="bothSides"/>
                <wp:docPr id="1628525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955" cy="118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14464" w14:textId="4E380213" w:rsidR="00F8214C" w:rsidRPr="005C4346" w:rsidRDefault="00F8214C">
                            <w:pPr>
                              <w:rPr>
                                <w:rFonts w:ascii="mononoki" w:eastAsia="新細明體" w:hAnsi="mononoki" w:cs="mononoki"/>
                                <w:b/>
                                <w:bCs/>
                                <w:sz w:val="56"/>
                                <w:szCs w:val="56"/>
                                <w:lang w:eastAsia="zh-TW"/>
                              </w:rPr>
                            </w:pPr>
                            <w:r w:rsidRPr="005C4346">
                              <w:rPr>
                                <w:rFonts w:ascii="mononoki" w:eastAsia="新細明體" w:hAnsi="mononoki" w:cs="mononoki"/>
                                <w:b/>
                                <w:bCs/>
                                <w:sz w:val="56"/>
                                <w:szCs w:val="56"/>
                                <w:lang w:eastAsia="zh-TW"/>
                              </w:rPr>
                              <w:t>By Tse Chun To 6E24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D4384F" id="_x0000_s1027" type="#_x0000_t202" style="position:absolute;left:0;text-align:left;margin-left:219.6pt;margin-top:106pt;width:361.65pt;height:9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" filled="f" stroked="f">
                <v:textbox>
                  <w:txbxContent>
                    <w:p w14:paraId="49614464" w14:textId="4E380213" w:rsidR="00F8214C" w:rsidRPr="005C4346" w:rsidRDefault="00F8214C">
                      <w:pPr>
                        <w:rPr>
                          <w:rFonts w:ascii="mononoki" w:eastAsia="新細明體" w:hAnsi="mononoki" w:cs="mononoki"/>
                          <w:b/>
                          <w:bCs/>
                          <w:sz w:val="56"/>
                          <w:szCs w:val="56"/>
                          <w:lang w:eastAsia="zh-TW"/>
                        </w:rPr>
                      </w:pPr>
                      <w:r w:rsidRPr="005C4346">
                        <w:rPr>
                          <w:rFonts w:ascii="mononoki" w:eastAsia="新細明體" w:hAnsi="mononoki" w:cs="mononoki"/>
                          <w:b/>
                          <w:bCs/>
                          <w:sz w:val="56"/>
                          <w:szCs w:val="56"/>
                          <w:lang w:eastAsia="zh-TW"/>
                        </w:rPr>
                        <w:t>By Tse Chun To 6E24</w:t>
                      </w:r>
                    </w:p>
                  </w:txbxContent>
                </v:textbox>
                <w10:wrap type="square"/>
              </v:shape>
            </w:pict>
          </mc:Fallback>
        </mc:AlternateContent>
      </w:r>
      <w:r w:rsidR="005C4346">
        <w:rPr>
          <w:lang w:eastAsia="zh-TW"/>
        </w:rPr>
        <w:br w:type="page"/>
      </w:r>
      <w:r w:rsidR="005C4346" w:rsidRPr="005C4346">
        <w:rPr>
          <w:rFonts w:ascii="mononoki" w:hAnsi="mononoki" w:cs="mononoki"/>
          <w:sz w:val="44"/>
          <w:szCs w:val="44"/>
        </w:rPr>
        <w:lastRenderedPageBreak/>
        <w:t>Chapter 0</w:t>
      </w:r>
      <w:r w:rsidR="007725B8">
        <w:rPr>
          <w:rFonts w:ascii="mononoki" w:hAnsi="mononoki" w:cs="mononoki" w:hint="eastAsia"/>
          <w:sz w:val="44"/>
          <w:szCs w:val="44"/>
          <w:lang w:eastAsia="zh-TW"/>
        </w:rPr>
        <w:t xml:space="preserve"> </w:t>
      </w:r>
    </w:p>
    <w:p w14:paraId="18891078" w14:textId="076A30E3" w:rsidR="00664743" w:rsidRDefault="007725B8" w:rsidP="005C4346">
      <w:pPr>
        <w:pStyle w:val="Title"/>
        <w:rPr>
          <w:rFonts w:ascii="mononoki" w:hAnsi="mononoki" w:cs="mononoki"/>
          <w:sz w:val="44"/>
          <w:szCs w:val="44"/>
          <w:lang w:eastAsia="zh-TW"/>
        </w:rPr>
      </w:pPr>
      <w:r>
        <w:rPr>
          <w:rFonts w:ascii="mononoki" w:hAnsi="mononoki" w:cs="mononoki" w:hint="eastAsia"/>
          <w:sz w:val="44"/>
          <w:szCs w:val="44"/>
          <w:lang w:eastAsia="zh-TW"/>
        </w:rPr>
        <w:t>About the System</w:t>
      </w:r>
    </w:p>
    <w:p w14:paraId="12C34DFC" w14:textId="77777777" w:rsidR="007725B8" w:rsidRPr="007725B8" w:rsidRDefault="007725B8" w:rsidP="007725B8">
      <w:pPr>
        <w:rPr>
          <w:rFonts w:eastAsiaTheme="minorEastAsia" w:hint="eastAsia"/>
          <w:lang w:eastAsia="zh-TW"/>
        </w:rPr>
      </w:pPr>
    </w:p>
    <w:p w14:paraId="274F9CD8" w14:textId="0A704759" w:rsidR="00B95843" w:rsidRDefault="00B95843" w:rsidP="007725B8">
      <w:pPr>
        <w:numPr>
          <w:ilvl w:val="0"/>
          <w:numId w:val="9"/>
        </w:numPr>
        <w:jc w:val="center"/>
        <w:rPr>
          <w:rFonts w:eastAsia="新細明體"/>
          <w:b/>
          <w:bCs/>
          <w:sz w:val="30"/>
          <w:szCs w:val="30"/>
          <w:lang w:eastAsia="zh-TW"/>
        </w:rPr>
      </w:pPr>
      <w:r w:rsidRPr="009A54CC">
        <w:rPr>
          <w:rFonts w:eastAsia="新細明體"/>
          <w:b/>
          <w:bCs/>
          <w:sz w:val="30"/>
          <w:szCs w:val="30"/>
          <w:lang w:eastAsia="zh-TW"/>
        </w:rPr>
        <w:t>Introduction:</w:t>
      </w:r>
    </w:p>
    <w:p w14:paraId="4FB5BF14" w14:textId="77777777" w:rsidR="007725B8" w:rsidRPr="009A54CC" w:rsidRDefault="007725B8" w:rsidP="007725B8">
      <w:pPr>
        <w:rPr>
          <w:rFonts w:eastAsia="新細明體" w:hint="eastAsia"/>
          <w:b/>
          <w:bCs/>
          <w:sz w:val="30"/>
          <w:szCs w:val="30"/>
          <w:lang w:eastAsia="zh-TW"/>
        </w:rPr>
      </w:pPr>
    </w:p>
    <w:p w14:paraId="64908534" w14:textId="40A951E4" w:rsidR="005C4346" w:rsidRDefault="00B95843" w:rsidP="00B95843">
      <w:pPr>
        <w:rPr>
          <w:rFonts w:eastAsia="新細明體"/>
          <w:sz w:val="30"/>
          <w:szCs w:val="30"/>
          <w:lang w:eastAsia="zh-TW"/>
        </w:rPr>
      </w:pPr>
      <w:r w:rsidRPr="009A54CC">
        <w:rPr>
          <w:rFonts w:eastAsia="新細明體"/>
          <w:sz w:val="30"/>
          <w:szCs w:val="30"/>
          <w:lang w:eastAsia="zh-TW"/>
        </w:rPr>
        <w:t xml:space="preserve">Online shopping is the latest trend in which provides a variety of goods with </w:t>
      </w:r>
      <w:r w:rsidRPr="009A54CC">
        <w:rPr>
          <w:rFonts w:eastAsia="新細明體"/>
          <w:b/>
          <w:bCs/>
          <w:sz w:val="30"/>
          <w:szCs w:val="30"/>
          <w:lang w:eastAsia="zh-TW"/>
        </w:rPr>
        <w:t>high convenience</w:t>
      </w:r>
      <w:r w:rsidRPr="009A54CC">
        <w:rPr>
          <w:rFonts w:eastAsia="新細明體"/>
          <w:sz w:val="30"/>
          <w:szCs w:val="30"/>
          <w:lang w:eastAsia="zh-TW"/>
        </w:rPr>
        <w:t xml:space="preserve">. The biggest advantage of </w:t>
      </w:r>
      <w:r w:rsidRPr="009A54CC">
        <w:rPr>
          <w:rFonts w:eastAsia="新細明體"/>
          <w:b/>
          <w:bCs/>
          <w:sz w:val="30"/>
          <w:szCs w:val="30"/>
          <w:lang w:eastAsia="zh-TW"/>
        </w:rPr>
        <w:t>online shopping</w:t>
      </w:r>
      <w:r w:rsidRPr="009A54CC">
        <w:rPr>
          <w:rFonts w:eastAsia="新細明體"/>
          <w:sz w:val="30"/>
          <w:szCs w:val="30"/>
          <w:lang w:eastAsia="zh-TW"/>
        </w:rPr>
        <w:t xml:space="preserve"> comparing to the traditional shopping in the supermarket is that online shopping allows users to purchase goods online which reduce the time cost and beyond the time, geographical barrier as users can check the goods of different shops around the world at any time they want. Notwithstanding, the great variety of goods provided by traditional shops is an unique advantage and the key to remaining competitive towards the trend. If the two advantages combined forming an online shopping platform providing a great variety of goods will be a step in the right direction.</w:t>
      </w:r>
    </w:p>
    <w:p w14:paraId="7BB66AF2" w14:textId="77777777" w:rsidR="007725B8" w:rsidRPr="009A54CC" w:rsidRDefault="007725B8" w:rsidP="00B95843">
      <w:pPr>
        <w:rPr>
          <w:rFonts w:eastAsia="新細明體"/>
          <w:sz w:val="30"/>
          <w:szCs w:val="30"/>
          <w:lang w:eastAsia="zh-TW"/>
        </w:rPr>
      </w:pPr>
    </w:p>
    <w:p w14:paraId="45A286C8" w14:textId="77777777" w:rsidR="009A54CC" w:rsidRPr="009A54CC" w:rsidRDefault="009A54CC" w:rsidP="00B95843">
      <w:pPr>
        <w:rPr>
          <w:rFonts w:eastAsia="新細明體"/>
          <w:sz w:val="30"/>
          <w:szCs w:val="30"/>
          <w:lang w:eastAsia="zh-TW"/>
        </w:rPr>
      </w:pPr>
    </w:p>
    <w:p w14:paraId="4C813792" w14:textId="6FAF8DC7" w:rsidR="009A54CC" w:rsidRDefault="009A54CC" w:rsidP="007725B8">
      <w:pPr>
        <w:numPr>
          <w:ilvl w:val="1"/>
          <w:numId w:val="7"/>
        </w:numPr>
        <w:jc w:val="center"/>
        <w:rPr>
          <w:rFonts w:eastAsia="新細明體"/>
          <w:b/>
          <w:bCs/>
          <w:sz w:val="30"/>
          <w:szCs w:val="30"/>
          <w:lang w:eastAsia="zh-TW"/>
        </w:rPr>
      </w:pPr>
      <w:r w:rsidRPr="009A54CC">
        <w:rPr>
          <w:rFonts w:eastAsia="新細明體"/>
          <w:b/>
          <w:bCs/>
          <w:sz w:val="30"/>
          <w:szCs w:val="30"/>
          <w:lang w:eastAsia="zh-TW"/>
        </w:rPr>
        <w:t>Problem identification:</w:t>
      </w:r>
    </w:p>
    <w:p w14:paraId="5AE3C954" w14:textId="77777777" w:rsidR="007725B8" w:rsidRDefault="007725B8" w:rsidP="007725B8">
      <w:pPr>
        <w:ind w:left="720"/>
        <w:rPr>
          <w:rFonts w:eastAsia="新細明體" w:hint="eastAsia"/>
          <w:b/>
          <w:bCs/>
          <w:sz w:val="30"/>
          <w:szCs w:val="30"/>
          <w:lang w:eastAsia="zh-TW"/>
        </w:rPr>
      </w:pPr>
    </w:p>
    <w:p w14:paraId="432504B1" w14:textId="77777777" w:rsidR="009A54CC" w:rsidRPr="009A54CC" w:rsidRDefault="009A54CC" w:rsidP="009A54CC">
      <w:pPr>
        <w:jc w:val="center"/>
        <w:rPr>
          <w:rFonts w:eastAsia="新細明體"/>
          <w:b/>
          <w:bCs/>
          <w:sz w:val="30"/>
          <w:szCs w:val="30"/>
          <w:lang w:eastAsia="zh-TW"/>
        </w:rPr>
      </w:pPr>
    </w:p>
    <w:p w14:paraId="143DB116" w14:textId="77777777" w:rsidR="009A54CC" w:rsidRPr="009A54CC" w:rsidRDefault="009A54CC" w:rsidP="009A54CC">
      <w:pPr>
        <w:rPr>
          <w:rFonts w:eastAsia="新細明體"/>
          <w:sz w:val="30"/>
          <w:szCs w:val="30"/>
          <w:lang w:eastAsia="zh-TW"/>
        </w:rPr>
      </w:pPr>
      <w:r w:rsidRPr="009A54CC">
        <w:rPr>
          <w:rFonts w:eastAsia="新細明體"/>
          <w:sz w:val="30"/>
          <w:szCs w:val="30"/>
          <w:highlight w:val="yellow"/>
          <w:lang w:eastAsia="zh-TW"/>
        </w:rPr>
        <w:t>1. Time and geographical limitations:</w:t>
      </w:r>
    </w:p>
    <w:p w14:paraId="1DBF52B0"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People have to spend a lot of time going to the shop and looking for the desired</w:t>
      </w:r>
    </w:p>
    <w:p w14:paraId="4FD3FE88"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goods. Moreover, the time needed to go to the shop increases positively related</w:t>
      </w:r>
    </w:p>
    <w:p w14:paraId="12D88405"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to the distance to the shop. Of equal importance is that queuing in physical</w:t>
      </w:r>
    </w:p>
    <w:p w14:paraId="174D7AC7"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shops take a lot of time , which may even takes longer than looking for goods in</w:t>
      </w:r>
    </w:p>
    <w:p w14:paraId="126BD84C" w14:textId="77777777" w:rsidR="009A54CC" w:rsidRDefault="009A54CC" w:rsidP="009A54CC">
      <w:pPr>
        <w:rPr>
          <w:rFonts w:eastAsia="新細明體"/>
          <w:sz w:val="30"/>
          <w:szCs w:val="30"/>
          <w:lang w:eastAsia="zh-TW"/>
        </w:rPr>
      </w:pPr>
      <w:r w:rsidRPr="009A54CC">
        <w:rPr>
          <w:rFonts w:eastAsia="新細明體"/>
          <w:sz w:val="30"/>
          <w:szCs w:val="30"/>
          <w:lang w:eastAsia="zh-TW"/>
        </w:rPr>
        <w:t>peak hours. A lot of unnecessary time is spent on travelling.</w:t>
      </w:r>
    </w:p>
    <w:p w14:paraId="4C6FA327" w14:textId="77777777" w:rsidR="009A54CC" w:rsidRPr="009A54CC" w:rsidRDefault="009A54CC" w:rsidP="009A54CC">
      <w:pPr>
        <w:rPr>
          <w:rFonts w:eastAsia="新細明體"/>
          <w:sz w:val="30"/>
          <w:szCs w:val="30"/>
          <w:lang w:eastAsia="zh-TW"/>
        </w:rPr>
      </w:pPr>
    </w:p>
    <w:p w14:paraId="4E559155" w14:textId="77777777" w:rsidR="009A54CC" w:rsidRPr="009A54CC" w:rsidRDefault="009A54CC" w:rsidP="009A54CC">
      <w:pPr>
        <w:rPr>
          <w:rFonts w:eastAsia="新細明體"/>
          <w:sz w:val="30"/>
          <w:szCs w:val="30"/>
          <w:lang w:eastAsia="zh-TW"/>
        </w:rPr>
      </w:pPr>
      <w:r w:rsidRPr="009A54CC">
        <w:rPr>
          <w:rFonts w:eastAsia="新細明體"/>
          <w:sz w:val="30"/>
          <w:szCs w:val="30"/>
          <w:highlight w:val="yellow"/>
          <w:lang w:eastAsia="zh-TW"/>
        </w:rPr>
        <w:t>2. Unable to purchase the goods</w:t>
      </w:r>
    </w:p>
    <w:p w14:paraId="43B54CC9"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For the elderly, going to the market or shop to buy the desired goods and carry</w:t>
      </w:r>
    </w:p>
    <w:p w14:paraId="1D4F8BDF"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the heavy goods back to their home will be a problem for them due to their</w:t>
      </w:r>
    </w:p>
    <w:p w14:paraId="0FB59D1E"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limitation in stamina and strength. There may also be a potential problem where</w:t>
      </w:r>
    </w:p>
    <w:p w14:paraId="455936BB" w14:textId="77777777" w:rsidR="009A54CC" w:rsidRDefault="009A54CC" w:rsidP="009A54CC">
      <w:pPr>
        <w:rPr>
          <w:rFonts w:eastAsia="新細明體"/>
          <w:sz w:val="30"/>
          <w:szCs w:val="30"/>
          <w:lang w:eastAsia="zh-TW"/>
        </w:rPr>
      </w:pPr>
      <w:r w:rsidRPr="009A54CC">
        <w:rPr>
          <w:rFonts w:eastAsia="新細明體"/>
          <w:sz w:val="30"/>
          <w:szCs w:val="30"/>
          <w:lang w:eastAsia="zh-TW"/>
        </w:rPr>
        <w:t>elderly may get hurt while carrying out the goods.</w:t>
      </w:r>
    </w:p>
    <w:p w14:paraId="4C701B87" w14:textId="77777777" w:rsidR="009A54CC" w:rsidRPr="009A54CC" w:rsidRDefault="009A54CC" w:rsidP="009A54CC">
      <w:pPr>
        <w:rPr>
          <w:rFonts w:eastAsia="新細明體"/>
          <w:sz w:val="30"/>
          <w:szCs w:val="30"/>
          <w:lang w:eastAsia="zh-TW"/>
        </w:rPr>
      </w:pPr>
    </w:p>
    <w:p w14:paraId="0A956B92"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For the busy white-collar workers, they lack time to go to the market or shop to</w:t>
      </w:r>
    </w:p>
    <w:p w14:paraId="214C6608" w14:textId="77777777" w:rsidR="009A54CC" w:rsidRDefault="009A54CC" w:rsidP="009A54CC">
      <w:pPr>
        <w:rPr>
          <w:rFonts w:eastAsia="新細明體"/>
          <w:sz w:val="30"/>
          <w:szCs w:val="30"/>
          <w:lang w:eastAsia="zh-TW"/>
        </w:rPr>
      </w:pPr>
      <w:r w:rsidRPr="009A54CC">
        <w:rPr>
          <w:rFonts w:eastAsia="新細明體"/>
          <w:sz w:val="30"/>
          <w:szCs w:val="30"/>
          <w:lang w:eastAsia="zh-TW"/>
        </w:rPr>
        <w:t>choose their desired goods due to their packed schedule.</w:t>
      </w:r>
    </w:p>
    <w:p w14:paraId="1BC4F2FE" w14:textId="77777777" w:rsidR="009A54CC" w:rsidRPr="009A54CC" w:rsidRDefault="009A54CC" w:rsidP="009A54CC">
      <w:pPr>
        <w:rPr>
          <w:rFonts w:eastAsia="新細明體"/>
          <w:sz w:val="30"/>
          <w:szCs w:val="30"/>
          <w:lang w:eastAsia="zh-TW"/>
        </w:rPr>
      </w:pPr>
    </w:p>
    <w:p w14:paraId="0AF2F7E8" w14:textId="77777777" w:rsidR="009A54CC" w:rsidRPr="009A54CC" w:rsidRDefault="009A54CC" w:rsidP="009A54CC">
      <w:pPr>
        <w:rPr>
          <w:rFonts w:eastAsia="新細明體"/>
          <w:sz w:val="30"/>
          <w:szCs w:val="30"/>
          <w:lang w:eastAsia="zh-TW"/>
        </w:rPr>
      </w:pPr>
      <w:r w:rsidRPr="009A54CC">
        <w:rPr>
          <w:rFonts w:eastAsia="新細明體"/>
          <w:sz w:val="30"/>
          <w:szCs w:val="30"/>
          <w:highlight w:val="yellow"/>
          <w:lang w:eastAsia="zh-TW"/>
        </w:rPr>
        <w:t>3. The reducing of competitive for traditional market or shop</w:t>
      </w:r>
    </w:p>
    <w:p w14:paraId="261D3F32"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Given the convenience of online shopping platforms, traditional shops may</w:t>
      </w:r>
    </w:p>
    <w:p w14:paraId="4B0E38AE"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provide some rare goods but not as much as the online shopping platform does</w:t>
      </w:r>
    </w:p>
    <w:p w14:paraId="7BA14B0A"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on the general daily necessities.</w:t>
      </w:r>
    </w:p>
    <w:p w14:paraId="75C8CB0C" w14:textId="77777777" w:rsidR="009A54CC" w:rsidRDefault="009A54CC" w:rsidP="009A54CC">
      <w:pPr>
        <w:rPr>
          <w:rFonts w:eastAsia="新細明體"/>
          <w:sz w:val="30"/>
          <w:szCs w:val="30"/>
          <w:lang w:eastAsia="zh-TW"/>
        </w:rPr>
      </w:pPr>
    </w:p>
    <w:p w14:paraId="2DD57DE4" w14:textId="77777777" w:rsidR="007725B8" w:rsidRPr="009A54CC" w:rsidRDefault="007725B8" w:rsidP="009A54CC">
      <w:pPr>
        <w:rPr>
          <w:rFonts w:eastAsia="新細明體" w:hint="eastAsia"/>
          <w:sz w:val="30"/>
          <w:szCs w:val="30"/>
          <w:lang w:eastAsia="zh-TW"/>
        </w:rPr>
      </w:pPr>
    </w:p>
    <w:p w14:paraId="3322747C" w14:textId="77777777" w:rsidR="009A54CC" w:rsidRPr="009A54CC" w:rsidRDefault="009A54CC" w:rsidP="009A54CC">
      <w:pPr>
        <w:rPr>
          <w:rFonts w:eastAsia="新細明體"/>
          <w:sz w:val="30"/>
          <w:szCs w:val="30"/>
          <w:lang w:eastAsia="zh-TW"/>
        </w:rPr>
      </w:pPr>
      <w:r w:rsidRPr="009A54CC">
        <w:rPr>
          <w:rFonts w:eastAsia="新細明體"/>
          <w:sz w:val="30"/>
          <w:szCs w:val="30"/>
          <w:highlight w:val="yellow"/>
          <w:lang w:eastAsia="zh-TW"/>
        </w:rPr>
        <w:t>4. Unable to satisfy customers’ desire, concern</w:t>
      </w:r>
    </w:p>
    <w:p w14:paraId="4BDB8CE4"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As the online shopping platform has an array of limitations, for instance</w:t>
      </w:r>
    </w:p>
    <w:p w14:paraId="40B8EA7C"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difficulties in transporting food that is easily spoiled or raw meat, long delivery</w:t>
      </w:r>
    </w:p>
    <w:p w14:paraId="110860DB"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time and the concerns of fake goods, online shopping platform faces a series of</w:t>
      </w:r>
    </w:p>
    <w:p w14:paraId="097861D1"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potential problems.</w:t>
      </w:r>
    </w:p>
    <w:p w14:paraId="6A4D4180" w14:textId="77777777" w:rsidR="009A54CC" w:rsidRPr="009A54CC" w:rsidRDefault="009A54CC" w:rsidP="009A54CC">
      <w:pPr>
        <w:rPr>
          <w:rFonts w:eastAsia="新細明體"/>
          <w:sz w:val="30"/>
          <w:szCs w:val="30"/>
          <w:lang w:eastAsia="zh-TW"/>
        </w:rPr>
      </w:pPr>
    </w:p>
    <w:p w14:paraId="501D596F" w14:textId="77777777" w:rsidR="009A54CC" w:rsidRDefault="009A54CC" w:rsidP="009A54CC">
      <w:pPr>
        <w:jc w:val="center"/>
        <w:rPr>
          <w:rFonts w:eastAsia="新細明體"/>
          <w:b/>
          <w:bCs/>
          <w:sz w:val="30"/>
          <w:szCs w:val="30"/>
          <w:lang w:eastAsia="zh-TW"/>
        </w:rPr>
      </w:pPr>
    </w:p>
    <w:p w14:paraId="30D6BCA5" w14:textId="70BAFA33" w:rsidR="009A54CC" w:rsidRPr="009A54CC" w:rsidRDefault="009A54CC" w:rsidP="009A54CC">
      <w:pPr>
        <w:jc w:val="center"/>
        <w:rPr>
          <w:rFonts w:eastAsia="新細明體"/>
          <w:b/>
          <w:bCs/>
          <w:sz w:val="30"/>
          <w:szCs w:val="30"/>
          <w:lang w:eastAsia="zh-TW"/>
        </w:rPr>
      </w:pPr>
      <w:r w:rsidRPr="009A54CC">
        <w:rPr>
          <w:rFonts w:eastAsia="新細明體" w:hint="eastAsia"/>
          <w:b/>
          <w:bCs/>
          <w:sz w:val="30"/>
          <w:szCs w:val="30"/>
          <w:lang w:eastAsia="zh-TW"/>
        </w:rPr>
        <w:t xml:space="preserve">0.2 </w:t>
      </w:r>
      <w:r w:rsidRPr="009A54CC">
        <w:rPr>
          <w:rFonts w:eastAsia="新細明體"/>
          <w:b/>
          <w:bCs/>
          <w:sz w:val="30"/>
          <w:szCs w:val="30"/>
          <w:lang w:eastAsia="zh-TW"/>
        </w:rPr>
        <w:t xml:space="preserve">Aims </w:t>
      </w:r>
      <w:r w:rsidRPr="009A54CC">
        <w:rPr>
          <w:rFonts w:eastAsia="新細明體" w:hint="eastAsia"/>
          <w:b/>
          <w:bCs/>
          <w:sz w:val="30"/>
          <w:szCs w:val="30"/>
          <w:lang w:eastAsia="zh-TW"/>
        </w:rPr>
        <w:t xml:space="preserve">and </w:t>
      </w:r>
      <w:r w:rsidRPr="009A54CC">
        <w:rPr>
          <w:rFonts w:eastAsia="新細明體"/>
          <w:b/>
          <w:bCs/>
          <w:sz w:val="30"/>
          <w:szCs w:val="30"/>
          <w:lang w:eastAsia="zh-TW"/>
        </w:rPr>
        <w:t>objectives:</w:t>
      </w:r>
    </w:p>
    <w:p w14:paraId="390FC40F"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A good online shopping platform should combine the advantages of both</w:t>
      </w:r>
    </w:p>
    <w:p w14:paraId="2CE13D2E"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traditional physical shops and the online shopping platform, in which the</w:t>
      </w:r>
    </w:p>
    <w:p w14:paraId="57F4DD5C"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customers can enjoy the great variety of goods in online shopping platforms and</w:t>
      </w:r>
    </w:p>
    <w:p w14:paraId="67DCEF7B"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allow them to use their familiar way of shopping i.e. buying from the physical</w:t>
      </w:r>
    </w:p>
    <w:p w14:paraId="21DC3274"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shops. Also, the sales of the online shopping platform can be promoted through</w:t>
      </w:r>
    </w:p>
    <w:p w14:paraId="17884DC8" w14:textId="77777777" w:rsidR="009A54CC" w:rsidRDefault="009A54CC" w:rsidP="009A54CC">
      <w:pPr>
        <w:rPr>
          <w:rFonts w:eastAsia="新細明體"/>
          <w:sz w:val="30"/>
          <w:szCs w:val="30"/>
          <w:lang w:eastAsia="zh-TW"/>
        </w:rPr>
      </w:pPr>
      <w:r w:rsidRPr="009A54CC">
        <w:rPr>
          <w:rFonts w:eastAsia="新細明體"/>
          <w:sz w:val="30"/>
          <w:szCs w:val="30"/>
          <w:lang w:eastAsia="zh-TW"/>
        </w:rPr>
        <w:t>collaboration with different famous chain brand shops or small individual shops.</w:t>
      </w:r>
    </w:p>
    <w:p w14:paraId="7E7EE3B4" w14:textId="77777777" w:rsidR="009A54CC" w:rsidRDefault="009A54CC" w:rsidP="009A54CC">
      <w:pPr>
        <w:rPr>
          <w:rFonts w:eastAsia="新細明體"/>
          <w:sz w:val="30"/>
          <w:szCs w:val="30"/>
          <w:lang w:eastAsia="zh-TW"/>
        </w:rPr>
      </w:pPr>
    </w:p>
    <w:p w14:paraId="0C2C2147" w14:textId="77777777" w:rsidR="009A54CC" w:rsidRDefault="009A54CC" w:rsidP="009A54CC">
      <w:pPr>
        <w:rPr>
          <w:rFonts w:eastAsia="新細明體"/>
          <w:sz w:val="30"/>
          <w:szCs w:val="30"/>
          <w:lang w:eastAsia="zh-TW"/>
        </w:rPr>
      </w:pPr>
    </w:p>
    <w:p w14:paraId="2AB575CB" w14:textId="77777777" w:rsidR="009A54CC" w:rsidRDefault="009A54CC" w:rsidP="009A54CC">
      <w:pPr>
        <w:rPr>
          <w:rFonts w:eastAsia="新細明體"/>
          <w:sz w:val="30"/>
          <w:szCs w:val="30"/>
          <w:lang w:eastAsia="zh-TW"/>
        </w:rPr>
      </w:pPr>
    </w:p>
    <w:p w14:paraId="2E1EDAC1" w14:textId="77777777" w:rsidR="009A54CC" w:rsidRPr="009A54CC" w:rsidRDefault="009A54CC" w:rsidP="009A54CC">
      <w:pPr>
        <w:rPr>
          <w:rFonts w:eastAsia="新細明體" w:hint="eastAsia"/>
          <w:sz w:val="30"/>
          <w:szCs w:val="30"/>
          <w:lang w:eastAsia="zh-TW"/>
        </w:rPr>
      </w:pPr>
    </w:p>
    <w:p w14:paraId="631CA9A0" w14:textId="59DAA547" w:rsidR="009A54CC" w:rsidRPr="009A54CC" w:rsidRDefault="009A54CC" w:rsidP="009A54CC">
      <w:pPr>
        <w:jc w:val="center"/>
        <w:rPr>
          <w:rFonts w:eastAsia="新細明體"/>
          <w:b/>
          <w:bCs/>
          <w:sz w:val="30"/>
          <w:szCs w:val="30"/>
          <w:lang w:eastAsia="zh-TW"/>
        </w:rPr>
      </w:pPr>
      <w:r>
        <w:rPr>
          <w:rFonts w:eastAsia="新細明體" w:hint="eastAsia"/>
          <w:b/>
          <w:bCs/>
          <w:sz w:val="30"/>
          <w:szCs w:val="30"/>
          <w:lang w:eastAsia="zh-TW"/>
        </w:rPr>
        <w:t xml:space="preserve">0.3 </w:t>
      </w:r>
      <w:r w:rsidRPr="009A54CC">
        <w:rPr>
          <w:rFonts w:eastAsia="新細明體"/>
          <w:b/>
          <w:bCs/>
          <w:sz w:val="30"/>
          <w:szCs w:val="30"/>
          <w:lang w:eastAsia="zh-TW"/>
        </w:rPr>
        <w:t>Target users and their needs:</w:t>
      </w:r>
    </w:p>
    <w:p w14:paraId="5DA45343" w14:textId="77777777" w:rsidR="009A54CC" w:rsidRPr="009A54CC" w:rsidRDefault="009A54CC" w:rsidP="009A54CC">
      <w:pPr>
        <w:rPr>
          <w:rFonts w:eastAsia="新細明體"/>
          <w:sz w:val="30"/>
          <w:szCs w:val="30"/>
          <w:lang w:eastAsia="zh-TW"/>
        </w:rPr>
      </w:pPr>
      <w:r w:rsidRPr="009A54CC">
        <w:rPr>
          <w:rFonts w:eastAsia="新細明體"/>
          <w:sz w:val="30"/>
          <w:szCs w:val="30"/>
          <w:highlight w:val="yellow"/>
          <w:lang w:eastAsia="zh-TW"/>
        </w:rPr>
        <w:t>1. Elderly</w:t>
      </w:r>
    </w:p>
    <w:p w14:paraId="041B2003"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They may not be physically able to purchase goods through physical shops</w:t>
      </w:r>
    </w:p>
    <w:p w14:paraId="1FA7D16F"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and carry the heavy goods back home. They need a delivery service where</w:t>
      </w:r>
    </w:p>
    <w:p w14:paraId="041A4799"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they can shop without going to the physical shop and of the utmost</w:t>
      </w:r>
    </w:p>
    <w:p w14:paraId="7F397BDD"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importance is that they don’t have to carry heavy goods back home by</w:t>
      </w:r>
    </w:p>
    <w:p w14:paraId="5B51D1D5"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themselves.</w:t>
      </w:r>
    </w:p>
    <w:p w14:paraId="6CEBBEA7" w14:textId="77777777" w:rsidR="009A54CC" w:rsidRPr="009A54CC" w:rsidRDefault="009A54CC" w:rsidP="009A54CC">
      <w:pPr>
        <w:rPr>
          <w:rFonts w:eastAsia="新細明體"/>
          <w:sz w:val="30"/>
          <w:szCs w:val="30"/>
          <w:lang w:eastAsia="zh-TW"/>
        </w:rPr>
      </w:pPr>
      <w:r w:rsidRPr="009A54CC">
        <w:rPr>
          <w:rFonts w:eastAsia="新細明體"/>
          <w:sz w:val="30"/>
          <w:szCs w:val="30"/>
          <w:highlight w:val="yellow"/>
          <w:lang w:eastAsia="zh-TW"/>
        </w:rPr>
        <w:t>2. Busy people</w:t>
      </w:r>
    </w:p>
    <w:p w14:paraId="2AFE0A8D"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Busy people, for example white-collar workers, often get off their work late</w:t>
      </w:r>
    </w:p>
    <w:p w14:paraId="6EE77CB1"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or even at midnight. They lack time to buy goods or even daily necessities.</w:t>
      </w:r>
    </w:p>
    <w:p w14:paraId="41A7785A"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They need a delivery service which delivers their desired goods to their home</w:t>
      </w:r>
    </w:p>
    <w:p w14:paraId="50C0FDD2"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or a planned pickup of their desired goods in physical shops, reducing the</w:t>
      </w:r>
    </w:p>
    <w:p w14:paraId="16D63510"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time of looking for desired goods and queuing to check out.</w:t>
      </w:r>
    </w:p>
    <w:p w14:paraId="6F97B3AE" w14:textId="77777777" w:rsidR="009A54CC" w:rsidRPr="009A54CC" w:rsidRDefault="009A54CC" w:rsidP="009A54CC">
      <w:pPr>
        <w:rPr>
          <w:rFonts w:eastAsia="新細明體"/>
          <w:sz w:val="30"/>
          <w:szCs w:val="30"/>
          <w:lang w:eastAsia="zh-TW"/>
        </w:rPr>
      </w:pPr>
    </w:p>
    <w:p w14:paraId="32BE5D23" w14:textId="77777777" w:rsidR="009A54CC" w:rsidRPr="009A54CC" w:rsidRDefault="009A54CC" w:rsidP="009A54CC">
      <w:pPr>
        <w:rPr>
          <w:rFonts w:eastAsia="新細明體"/>
          <w:sz w:val="30"/>
          <w:szCs w:val="30"/>
          <w:lang w:eastAsia="zh-TW"/>
        </w:rPr>
      </w:pPr>
      <w:r w:rsidRPr="009A54CC">
        <w:rPr>
          <w:rFonts w:eastAsia="新細明體"/>
          <w:sz w:val="30"/>
          <w:szCs w:val="30"/>
          <w:highlight w:val="yellow"/>
          <w:lang w:eastAsia="zh-TW"/>
        </w:rPr>
        <w:t>3. Local shop owner</w:t>
      </w:r>
    </w:p>
    <w:p w14:paraId="4C07D5A4"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Local shop owners lack a platform to promote their goods or sell their goods.</w:t>
      </w:r>
    </w:p>
    <w:p w14:paraId="639BCAD2"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By using the online shopping platform, they can put their goods online and</w:t>
      </w:r>
    </w:p>
    <w:p w14:paraId="6AC0B6C0"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sell their goods through online shopping platform in which the great brand</w:t>
      </w:r>
    </w:p>
    <w:p w14:paraId="7E2FC321"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built allowing more attraction to the customers and reach to more potential</w:t>
      </w:r>
    </w:p>
    <w:p w14:paraId="095DD1F6" w14:textId="77777777" w:rsidR="009A54CC" w:rsidRDefault="009A54CC" w:rsidP="009A54CC">
      <w:pPr>
        <w:rPr>
          <w:rFonts w:eastAsia="新細明體"/>
          <w:sz w:val="30"/>
          <w:szCs w:val="30"/>
          <w:lang w:eastAsia="zh-TW"/>
        </w:rPr>
      </w:pPr>
      <w:r w:rsidRPr="009A54CC">
        <w:rPr>
          <w:rFonts w:eastAsia="新細明體"/>
          <w:sz w:val="30"/>
          <w:szCs w:val="30"/>
          <w:lang w:eastAsia="zh-TW"/>
        </w:rPr>
        <w:t>customers.</w:t>
      </w:r>
    </w:p>
    <w:p w14:paraId="5ABF0C93" w14:textId="77777777" w:rsidR="009A54CC" w:rsidRDefault="009A54CC" w:rsidP="009A54CC">
      <w:pPr>
        <w:rPr>
          <w:rFonts w:eastAsia="新細明體"/>
          <w:sz w:val="30"/>
          <w:szCs w:val="30"/>
          <w:lang w:eastAsia="zh-TW"/>
        </w:rPr>
      </w:pPr>
    </w:p>
    <w:p w14:paraId="4E5CDD1A" w14:textId="77777777" w:rsidR="007725B8" w:rsidRDefault="007725B8" w:rsidP="009A54CC">
      <w:pPr>
        <w:rPr>
          <w:rFonts w:eastAsia="新細明體"/>
          <w:sz w:val="30"/>
          <w:szCs w:val="30"/>
          <w:lang w:eastAsia="zh-TW"/>
        </w:rPr>
      </w:pPr>
    </w:p>
    <w:p w14:paraId="6451F8EF" w14:textId="77777777" w:rsidR="007725B8" w:rsidRDefault="007725B8" w:rsidP="009A54CC">
      <w:pPr>
        <w:rPr>
          <w:rFonts w:eastAsia="新細明體"/>
          <w:sz w:val="30"/>
          <w:szCs w:val="30"/>
          <w:lang w:eastAsia="zh-TW"/>
        </w:rPr>
      </w:pPr>
    </w:p>
    <w:p w14:paraId="06DCB5EA" w14:textId="77777777" w:rsidR="007725B8" w:rsidRDefault="007725B8" w:rsidP="009A54CC">
      <w:pPr>
        <w:rPr>
          <w:rFonts w:eastAsia="新細明體" w:hint="eastAsia"/>
          <w:sz w:val="30"/>
          <w:szCs w:val="30"/>
          <w:lang w:eastAsia="zh-TW"/>
        </w:rPr>
      </w:pPr>
    </w:p>
    <w:p w14:paraId="6565D549" w14:textId="594EBE91" w:rsidR="009A54CC" w:rsidRDefault="009A54CC" w:rsidP="009A54CC">
      <w:pPr>
        <w:rPr>
          <w:rFonts w:eastAsia="新細明體"/>
          <w:sz w:val="30"/>
          <w:szCs w:val="30"/>
          <w:lang w:eastAsia="zh-TW"/>
        </w:rPr>
      </w:pPr>
      <w:r w:rsidRPr="009A54CC">
        <w:rPr>
          <w:rFonts w:eastAsia="新細明體" w:hint="eastAsia"/>
          <w:sz w:val="30"/>
          <w:szCs w:val="30"/>
          <w:highlight w:val="yellow"/>
          <w:lang w:eastAsia="zh-TW"/>
        </w:rPr>
        <w:t>4. Online shopping platform owner</w:t>
      </w:r>
    </w:p>
    <w:p w14:paraId="1F4DE2C3" w14:textId="37C9D715" w:rsidR="009A54CC" w:rsidRDefault="009A54CC" w:rsidP="009A54CC">
      <w:pPr>
        <w:rPr>
          <w:rFonts w:eastAsia="新細明體" w:hint="eastAsia"/>
          <w:sz w:val="30"/>
          <w:szCs w:val="30"/>
          <w:lang w:eastAsia="zh-TW"/>
        </w:rPr>
      </w:pPr>
      <w:r>
        <w:rPr>
          <w:rFonts w:eastAsia="新細明體" w:hint="eastAsia"/>
          <w:sz w:val="30"/>
          <w:szCs w:val="30"/>
          <w:lang w:eastAsia="zh-TW"/>
        </w:rPr>
        <w:t xml:space="preserve">Online shopping platform owner can promote the online shopping platform by the brandname of the </w:t>
      </w:r>
      <w:r w:rsidRPr="009A54CC">
        <w:rPr>
          <w:rFonts w:eastAsia="新細明體"/>
          <w:sz w:val="30"/>
          <w:szCs w:val="30"/>
          <w:lang w:eastAsia="zh-TW"/>
        </w:rPr>
        <w:t>franchises (</w:t>
      </w:r>
      <w:r>
        <w:rPr>
          <w:rFonts w:eastAsia="新細明體" w:hint="eastAsia"/>
          <w:sz w:val="30"/>
          <w:szCs w:val="30"/>
          <w:lang w:eastAsia="zh-TW"/>
        </w:rPr>
        <w:t>local shop</w:t>
      </w:r>
      <w:r w:rsidRPr="009A54CC">
        <w:rPr>
          <w:rFonts w:eastAsia="新細明體"/>
          <w:sz w:val="30"/>
          <w:szCs w:val="30"/>
          <w:lang w:eastAsia="zh-TW"/>
        </w:rPr>
        <w:t>) shop</w:t>
      </w:r>
      <w:r>
        <w:rPr>
          <w:rFonts w:eastAsia="新細明體" w:hint="eastAsia"/>
          <w:sz w:val="30"/>
          <w:szCs w:val="30"/>
          <w:lang w:eastAsia="zh-TW"/>
        </w:rPr>
        <w:t xml:space="preserve"> and can increase their occupational percentage in the highly-competitive online sales market in a short period of time.</w:t>
      </w:r>
    </w:p>
    <w:p w14:paraId="4A42322A" w14:textId="2CF45783" w:rsidR="009A54CC" w:rsidRDefault="007B4564" w:rsidP="009A54CC">
      <w:pPr>
        <w:rPr>
          <w:rFonts w:eastAsia="新細明體" w:hint="eastAsia"/>
          <w:sz w:val="30"/>
          <w:szCs w:val="30"/>
          <w:lang w:eastAsia="zh-TW"/>
        </w:rPr>
      </w:pPr>
      <w:r>
        <w:rPr>
          <w:rFonts w:eastAsia="新細明體" w:hint="eastAsia"/>
          <w:sz w:val="30"/>
          <w:szCs w:val="30"/>
          <w:lang w:eastAsia="zh-TW"/>
        </w:rPr>
        <w:t xml:space="preserve">The owner can also easily sell </w:t>
      </w:r>
      <w:r w:rsidR="00A906BA">
        <w:rPr>
          <w:rFonts w:eastAsia="新細明體" w:hint="eastAsia"/>
          <w:sz w:val="30"/>
          <w:szCs w:val="30"/>
          <w:lang w:eastAsia="zh-TW"/>
        </w:rPr>
        <w:t>m</w:t>
      </w:r>
      <w:r>
        <w:rPr>
          <w:rFonts w:eastAsia="新細明體" w:hint="eastAsia"/>
          <w:sz w:val="30"/>
          <w:szCs w:val="30"/>
          <w:lang w:eastAsia="zh-TW"/>
        </w:rPr>
        <w:t>their products to the people with demand hence their sales revenue can be increased</w:t>
      </w:r>
    </w:p>
    <w:p w14:paraId="07F7D68C" w14:textId="77777777" w:rsidR="009A54CC" w:rsidRDefault="009A54CC" w:rsidP="009A54CC">
      <w:pPr>
        <w:rPr>
          <w:rFonts w:eastAsia="新細明體"/>
          <w:sz w:val="30"/>
          <w:szCs w:val="30"/>
          <w:lang w:eastAsia="zh-TW"/>
        </w:rPr>
      </w:pPr>
    </w:p>
    <w:p w14:paraId="5C9C1B72" w14:textId="77777777" w:rsidR="009A54CC" w:rsidRDefault="009A54CC" w:rsidP="009A54CC">
      <w:pPr>
        <w:rPr>
          <w:rFonts w:eastAsia="新細明體"/>
          <w:sz w:val="30"/>
          <w:szCs w:val="30"/>
          <w:lang w:eastAsia="zh-TW"/>
        </w:rPr>
      </w:pPr>
    </w:p>
    <w:p w14:paraId="02D68AF1" w14:textId="77777777" w:rsidR="009A54CC" w:rsidRDefault="009A54CC" w:rsidP="009A54CC">
      <w:pPr>
        <w:rPr>
          <w:rFonts w:eastAsia="新細明體"/>
          <w:sz w:val="30"/>
          <w:szCs w:val="30"/>
          <w:lang w:eastAsia="zh-TW"/>
        </w:rPr>
      </w:pPr>
    </w:p>
    <w:p w14:paraId="619D2477" w14:textId="77777777" w:rsidR="009A54CC" w:rsidRPr="009A54CC" w:rsidRDefault="009A54CC" w:rsidP="009A54CC">
      <w:pPr>
        <w:rPr>
          <w:rFonts w:eastAsia="新細明體" w:hint="eastAsia"/>
          <w:sz w:val="30"/>
          <w:szCs w:val="30"/>
          <w:lang w:eastAsia="zh-TW"/>
        </w:rPr>
      </w:pPr>
    </w:p>
    <w:p w14:paraId="6F4C7F57" w14:textId="37FA184D" w:rsidR="009A54CC" w:rsidRDefault="009A54CC" w:rsidP="009A54CC">
      <w:pPr>
        <w:numPr>
          <w:ilvl w:val="1"/>
          <w:numId w:val="5"/>
        </w:numPr>
        <w:jc w:val="center"/>
        <w:rPr>
          <w:rFonts w:eastAsia="新細明體"/>
          <w:b/>
          <w:bCs/>
          <w:sz w:val="30"/>
          <w:szCs w:val="30"/>
          <w:lang w:eastAsia="zh-TW"/>
        </w:rPr>
      </w:pPr>
      <w:r w:rsidRPr="009A54CC">
        <w:rPr>
          <w:rFonts w:eastAsia="新細明體"/>
          <w:b/>
          <w:bCs/>
          <w:sz w:val="30"/>
          <w:szCs w:val="30"/>
          <w:lang w:eastAsia="zh-TW"/>
        </w:rPr>
        <w:t>Functions of the system</w:t>
      </w:r>
    </w:p>
    <w:p w14:paraId="124AAA11" w14:textId="77777777" w:rsidR="007725B8" w:rsidRPr="009A54CC" w:rsidRDefault="007725B8" w:rsidP="007725B8">
      <w:pPr>
        <w:rPr>
          <w:rFonts w:eastAsia="新細明體" w:hint="eastAsia"/>
          <w:b/>
          <w:bCs/>
          <w:sz w:val="30"/>
          <w:szCs w:val="30"/>
          <w:lang w:eastAsia="zh-TW"/>
        </w:rPr>
      </w:pPr>
    </w:p>
    <w:p w14:paraId="388657A4" w14:textId="77777777" w:rsidR="009A54CC" w:rsidRPr="009A54CC" w:rsidRDefault="009A54CC" w:rsidP="009A54CC">
      <w:pPr>
        <w:rPr>
          <w:rFonts w:eastAsia="新細明體"/>
          <w:sz w:val="30"/>
          <w:szCs w:val="30"/>
          <w:lang w:eastAsia="zh-TW"/>
        </w:rPr>
      </w:pPr>
    </w:p>
    <w:p w14:paraId="2CD324D1" w14:textId="77777777" w:rsidR="009A54CC" w:rsidRPr="009A54CC" w:rsidRDefault="009A54CC" w:rsidP="009A54CC">
      <w:pPr>
        <w:numPr>
          <w:ilvl w:val="0"/>
          <w:numId w:val="3"/>
        </w:numPr>
        <w:rPr>
          <w:rFonts w:eastAsia="新細明體"/>
          <w:sz w:val="30"/>
          <w:szCs w:val="30"/>
          <w:highlight w:val="yellow"/>
          <w:lang w:eastAsia="zh-TW"/>
        </w:rPr>
      </w:pPr>
      <w:r w:rsidRPr="009A54CC">
        <w:rPr>
          <w:rFonts w:eastAsia="新細明體"/>
          <w:sz w:val="30"/>
          <w:szCs w:val="30"/>
          <w:highlight w:val="yellow"/>
          <w:lang w:eastAsia="zh-TW"/>
        </w:rPr>
        <w:t>Customer</w:t>
      </w:r>
    </w:p>
    <w:p w14:paraId="6B74196E" w14:textId="56ADF3E3" w:rsidR="009A54CC" w:rsidRPr="009A54CC" w:rsidRDefault="009A54CC" w:rsidP="009A54CC">
      <w:pPr>
        <w:rPr>
          <w:rFonts w:eastAsia="新細明體"/>
          <w:sz w:val="30"/>
          <w:szCs w:val="30"/>
          <w:highlight w:val="yellow"/>
          <w:lang w:eastAsia="zh-TW"/>
        </w:rPr>
      </w:pPr>
      <w:r>
        <w:rPr>
          <w:rFonts w:eastAsia="新細明體" w:hint="eastAsia"/>
          <w:sz w:val="30"/>
          <w:szCs w:val="30"/>
          <w:lang w:eastAsia="zh-TW"/>
        </w:rPr>
        <w:t xml:space="preserve">- </w:t>
      </w:r>
      <w:r w:rsidRPr="009A54CC">
        <w:rPr>
          <w:rFonts w:eastAsia="新細明體"/>
          <w:sz w:val="30"/>
          <w:szCs w:val="30"/>
          <w:lang w:eastAsia="zh-TW"/>
        </w:rPr>
        <w:t>customer can shop and purchase through an array of goods through online</w:t>
      </w:r>
    </w:p>
    <w:p w14:paraId="6000749D"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shopping platforms</w:t>
      </w:r>
    </w:p>
    <w:p w14:paraId="0C869B5B" w14:textId="4F279081" w:rsidR="009A54CC" w:rsidRPr="009A54CC" w:rsidRDefault="009A54CC" w:rsidP="009A54CC">
      <w:pPr>
        <w:rPr>
          <w:rFonts w:eastAsia="新細明體"/>
          <w:sz w:val="30"/>
          <w:szCs w:val="30"/>
          <w:lang w:eastAsia="zh-TW"/>
        </w:rPr>
      </w:pPr>
      <w:r w:rsidRPr="009A54CC">
        <w:rPr>
          <w:rFonts w:eastAsia="新細明體" w:hint="eastAsia"/>
          <w:sz w:val="30"/>
          <w:szCs w:val="30"/>
          <w:lang w:eastAsia="zh-TW"/>
        </w:rPr>
        <w:t>-</w:t>
      </w:r>
      <w:r>
        <w:rPr>
          <w:rFonts w:eastAsia="新細明體"/>
          <w:sz w:val="30"/>
          <w:szCs w:val="30"/>
          <w:lang w:eastAsia="zh-TW"/>
        </w:rPr>
        <w:t xml:space="preserve"> </w:t>
      </w:r>
      <w:r w:rsidRPr="009A54CC">
        <w:rPr>
          <w:rFonts w:eastAsia="新細明體"/>
          <w:sz w:val="30"/>
          <w:szCs w:val="30"/>
          <w:lang w:eastAsia="zh-TW"/>
        </w:rPr>
        <w:t>customer can choose to pick-up their purchased goods at the stores owned</w:t>
      </w:r>
    </w:p>
    <w:p w14:paraId="5806C4BB"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by the platform or the franchises (seller) shop</w:t>
      </w:r>
    </w:p>
    <w:p w14:paraId="393057F3" w14:textId="311453D7" w:rsidR="009A54CC" w:rsidRDefault="009A54CC" w:rsidP="009A54CC">
      <w:pPr>
        <w:rPr>
          <w:rFonts w:eastAsia="新細明體"/>
          <w:sz w:val="30"/>
          <w:szCs w:val="30"/>
          <w:lang w:eastAsia="zh-TW"/>
        </w:rPr>
      </w:pPr>
      <w:r w:rsidRPr="009A54CC">
        <w:rPr>
          <w:rFonts w:eastAsia="新細明體" w:hint="eastAsia"/>
          <w:sz w:val="30"/>
          <w:szCs w:val="30"/>
          <w:lang w:eastAsia="zh-TW"/>
        </w:rPr>
        <w:t xml:space="preserve">- </w:t>
      </w:r>
      <w:r w:rsidRPr="009A54CC">
        <w:rPr>
          <w:rFonts w:eastAsia="新細明體"/>
          <w:sz w:val="30"/>
          <w:szCs w:val="30"/>
          <w:lang w:eastAsia="zh-TW"/>
        </w:rPr>
        <w:t>they can also choose delivery to send their goods to their address</w:t>
      </w:r>
    </w:p>
    <w:p w14:paraId="69A43412" w14:textId="77777777" w:rsidR="009A54CC" w:rsidRDefault="009A54CC" w:rsidP="009A54CC">
      <w:pPr>
        <w:rPr>
          <w:rFonts w:eastAsia="新細明體"/>
          <w:sz w:val="30"/>
          <w:szCs w:val="30"/>
          <w:lang w:eastAsia="zh-TW"/>
        </w:rPr>
      </w:pPr>
    </w:p>
    <w:p w14:paraId="76AF0D11" w14:textId="77777777" w:rsidR="009A54CC" w:rsidRDefault="009A54CC" w:rsidP="009A54CC">
      <w:pPr>
        <w:rPr>
          <w:rFonts w:eastAsia="新細明體"/>
          <w:sz w:val="30"/>
          <w:szCs w:val="30"/>
          <w:highlight w:val="yellow"/>
          <w:lang w:eastAsia="zh-TW"/>
        </w:rPr>
      </w:pPr>
    </w:p>
    <w:p w14:paraId="0EAAD0CF" w14:textId="758E7F1A" w:rsidR="009A54CC" w:rsidRPr="009A54CC" w:rsidRDefault="009A54CC" w:rsidP="009A54CC">
      <w:pPr>
        <w:rPr>
          <w:rFonts w:eastAsia="新細明體"/>
          <w:sz w:val="30"/>
          <w:szCs w:val="30"/>
          <w:lang w:eastAsia="zh-TW"/>
        </w:rPr>
      </w:pPr>
      <w:r w:rsidRPr="009A54CC">
        <w:rPr>
          <w:rFonts w:eastAsia="新細明體"/>
          <w:sz w:val="30"/>
          <w:szCs w:val="30"/>
          <w:highlight w:val="yellow"/>
          <w:lang w:eastAsia="zh-TW"/>
        </w:rPr>
        <w:t>2. Seller</w:t>
      </w:r>
    </w:p>
    <w:p w14:paraId="4A194C45" w14:textId="2FDBC328" w:rsidR="009A54CC" w:rsidRPr="009A54CC" w:rsidRDefault="009A54CC" w:rsidP="009A54CC">
      <w:pPr>
        <w:rPr>
          <w:rFonts w:eastAsia="新細明體"/>
          <w:sz w:val="30"/>
          <w:szCs w:val="30"/>
          <w:lang w:eastAsia="zh-TW"/>
        </w:rPr>
      </w:pPr>
      <w:r w:rsidRPr="009A54CC">
        <w:rPr>
          <w:rFonts w:eastAsia="新細明體" w:hint="eastAsia"/>
          <w:sz w:val="30"/>
          <w:szCs w:val="30"/>
          <w:lang w:eastAsia="zh-TW"/>
        </w:rPr>
        <w:t xml:space="preserve">- </w:t>
      </w:r>
      <w:r w:rsidRPr="009A54CC">
        <w:rPr>
          <w:rFonts w:eastAsia="新細明體"/>
          <w:sz w:val="30"/>
          <w:szCs w:val="30"/>
          <w:lang w:eastAsia="zh-TW"/>
        </w:rPr>
        <w:t>seller can add goods of their brand to the supermarket (addressing the</w:t>
      </w:r>
    </w:p>
    <w:p w14:paraId="478FE050"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problem of insufficient goods variety and promote the sales, fame of the</w:t>
      </w:r>
    </w:p>
    <w:p w14:paraId="759D3074" w14:textId="77777777" w:rsidR="009A54CC" w:rsidRPr="009A54CC" w:rsidRDefault="009A54CC" w:rsidP="009A54CC">
      <w:pPr>
        <w:rPr>
          <w:rFonts w:eastAsia="新細明體"/>
          <w:sz w:val="30"/>
          <w:szCs w:val="30"/>
          <w:lang w:eastAsia="zh-TW"/>
        </w:rPr>
      </w:pPr>
      <w:r w:rsidRPr="009A54CC">
        <w:rPr>
          <w:rFonts w:eastAsia="新細明體"/>
          <w:sz w:val="30"/>
          <w:szCs w:val="30"/>
          <w:lang w:eastAsia="zh-TW"/>
        </w:rPr>
        <w:t>market)</w:t>
      </w:r>
    </w:p>
    <w:p w14:paraId="2D7EA0A6" w14:textId="70ECF432" w:rsidR="009A54CC" w:rsidRPr="009A54CC" w:rsidRDefault="009A54CC" w:rsidP="009A54CC">
      <w:pPr>
        <w:rPr>
          <w:rFonts w:eastAsia="新細明體" w:hint="eastAsia"/>
          <w:sz w:val="30"/>
          <w:szCs w:val="30"/>
          <w:lang w:eastAsia="zh-TW"/>
        </w:rPr>
      </w:pPr>
      <w:r w:rsidRPr="009A54CC">
        <w:rPr>
          <w:rFonts w:eastAsia="新細明體" w:hint="eastAsia"/>
          <w:sz w:val="30"/>
          <w:szCs w:val="30"/>
          <w:lang w:eastAsia="zh-TW"/>
        </w:rPr>
        <w:t>-</w:t>
      </w:r>
      <w:r>
        <w:rPr>
          <w:rFonts w:eastAsia="新細明體"/>
          <w:sz w:val="30"/>
          <w:szCs w:val="30"/>
          <w:lang w:eastAsia="zh-TW"/>
        </w:rPr>
        <w:t xml:space="preserve"> </w:t>
      </w:r>
      <w:r w:rsidRPr="009A54CC">
        <w:rPr>
          <w:rFonts w:eastAsia="新細明體"/>
          <w:sz w:val="30"/>
          <w:szCs w:val="30"/>
          <w:lang w:eastAsia="zh-TW"/>
        </w:rPr>
        <w:t>seller can also adjust (i.e. managing the stock, price of the goods) their goods</w:t>
      </w:r>
    </w:p>
    <w:p w14:paraId="6DE5D4AC" w14:textId="2367AAF2" w:rsidR="009A54CC" w:rsidRPr="009A54CC" w:rsidRDefault="009A54CC" w:rsidP="009A54CC">
      <w:pPr>
        <w:rPr>
          <w:rFonts w:eastAsia="新細明體"/>
          <w:sz w:val="30"/>
          <w:szCs w:val="30"/>
          <w:lang w:eastAsia="zh-TW"/>
        </w:rPr>
      </w:pPr>
      <w:r>
        <w:rPr>
          <w:rFonts w:eastAsia="新細明體" w:hint="eastAsia"/>
          <w:sz w:val="30"/>
          <w:szCs w:val="30"/>
          <w:lang w:eastAsia="zh-TW"/>
        </w:rPr>
        <w:t xml:space="preserve">- </w:t>
      </w:r>
      <w:r w:rsidRPr="009A54CC">
        <w:rPr>
          <w:rFonts w:eastAsia="新細明體"/>
          <w:sz w:val="30"/>
          <w:szCs w:val="30"/>
          <w:lang w:eastAsia="zh-TW"/>
        </w:rPr>
        <w:t>seller can delete THEIR OWN goods (limited that they can’t delete other</w:t>
      </w:r>
    </w:p>
    <w:p w14:paraId="251CB88E" w14:textId="71DFB20A" w:rsidR="009A54CC" w:rsidRPr="009A54CC" w:rsidRDefault="009A54CC" w:rsidP="009A54CC">
      <w:pPr>
        <w:rPr>
          <w:rFonts w:eastAsia="新細明體"/>
          <w:sz w:val="30"/>
          <w:szCs w:val="30"/>
          <w:lang w:eastAsia="zh-TW"/>
        </w:rPr>
      </w:pPr>
      <w:r w:rsidRPr="009A54CC">
        <w:rPr>
          <w:rFonts w:eastAsia="新細明體"/>
          <w:sz w:val="30"/>
          <w:szCs w:val="30"/>
          <w:lang w:eastAsia="zh-TW"/>
        </w:rPr>
        <w:t xml:space="preserve">goods – </w:t>
      </w:r>
      <w:r w:rsidRPr="009A54CC">
        <w:rPr>
          <w:rFonts w:eastAsia="新細明體" w:hint="eastAsia"/>
          <w:sz w:val="30"/>
          <w:szCs w:val="30"/>
          <w:lang w:eastAsia="zh-TW"/>
        </w:rPr>
        <w:t xml:space="preserve">by </w:t>
      </w:r>
      <w:r w:rsidRPr="009A54CC">
        <w:rPr>
          <w:rFonts w:eastAsia="新細明體"/>
          <w:sz w:val="30"/>
          <w:szCs w:val="30"/>
          <w:lang w:eastAsia="zh-TW"/>
        </w:rPr>
        <w:t>Permission)</w:t>
      </w:r>
    </w:p>
    <w:p w14:paraId="776A2A1A" w14:textId="77777777" w:rsidR="009A54CC" w:rsidRDefault="009A54CC" w:rsidP="009A54CC">
      <w:pPr>
        <w:rPr>
          <w:rFonts w:eastAsia="新細明體"/>
          <w:sz w:val="30"/>
          <w:szCs w:val="30"/>
          <w:lang w:eastAsia="zh-TW"/>
        </w:rPr>
      </w:pPr>
    </w:p>
    <w:p w14:paraId="59E0F2FB" w14:textId="6DE4A3BB" w:rsidR="009A54CC" w:rsidRPr="009A54CC" w:rsidRDefault="009A54CC" w:rsidP="009A54CC">
      <w:pPr>
        <w:rPr>
          <w:rFonts w:eastAsia="新細明體"/>
          <w:sz w:val="30"/>
          <w:szCs w:val="30"/>
          <w:lang w:eastAsia="zh-TW"/>
        </w:rPr>
      </w:pPr>
      <w:r w:rsidRPr="009A54CC">
        <w:rPr>
          <w:rFonts w:eastAsia="新細明體"/>
          <w:sz w:val="30"/>
          <w:szCs w:val="30"/>
          <w:highlight w:val="yellow"/>
          <w:lang w:eastAsia="zh-TW"/>
        </w:rPr>
        <w:t>3. Admin</w:t>
      </w:r>
    </w:p>
    <w:p w14:paraId="25D66765" w14:textId="64654F97" w:rsidR="009A54CC" w:rsidRPr="009A54CC" w:rsidRDefault="009A54CC" w:rsidP="009A54CC">
      <w:pPr>
        <w:rPr>
          <w:rFonts w:eastAsia="新細明體"/>
          <w:sz w:val="30"/>
          <w:szCs w:val="30"/>
          <w:lang w:eastAsia="zh-TW"/>
        </w:rPr>
      </w:pPr>
      <w:r>
        <w:rPr>
          <w:rFonts w:eastAsia="新細明體" w:hint="eastAsia"/>
          <w:sz w:val="30"/>
          <w:szCs w:val="30"/>
          <w:lang w:eastAsia="zh-TW"/>
        </w:rPr>
        <w:t xml:space="preserve">- </w:t>
      </w:r>
      <w:r w:rsidRPr="009A54CC">
        <w:rPr>
          <w:rFonts w:eastAsia="新細明體"/>
          <w:sz w:val="30"/>
          <w:szCs w:val="30"/>
          <w:lang w:eastAsia="zh-TW"/>
        </w:rPr>
        <w:t>admin can adjust, add, delete the goods in the shopping markets</w:t>
      </w:r>
    </w:p>
    <w:p w14:paraId="2D4949DC" w14:textId="5FD44ADC" w:rsidR="009A54CC" w:rsidRPr="009A54CC" w:rsidRDefault="009A54CC" w:rsidP="009A54CC">
      <w:pPr>
        <w:rPr>
          <w:rFonts w:eastAsia="新細明體"/>
          <w:sz w:val="30"/>
          <w:szCs w:val="30"/>
          <w:lang w:eastAsia="zh-TW"/>
        </w:rPr>
      </w:pPr>
      <w:r>
        <w:rPr>
          <w:rFonts w:eastAsia="新細明體" w:hint="eastAsia"/>
          <w:sz w:val="30"/>
          <w:szCs w:val="30"/>
          <w:lang w:eastAsia="zh-TW"/>
        </w:rPr>
        <w:t xml:space="preserve">- </w:t>
      </w:r>
      <w:r w:rsidRPr="009A54CC">
        <w:rPr>
          <w:rFonts w:eastAsia="新細明體"/>
          <w:sz w:val="30"/>
          <w:szCs w:val="30"/>
          <w:lang w:eastAsia="zh-TW"/>
        </w:rPr>
        <w:t>admin can regulate the online shopping platform and adjust accordingly</w:t>
      </w:r>
    </w:p>
    <w:p w14:paraId="6FA3514A" w14:textId="585271CD" w:rsidR="009A54CC" w:rsidRPr="009A54CC" w:rsidRDefault="009A54CC" w:rsidP="009A54CC">
      <w:pPr>
        <w:rPr>
          <w:rFonts w:eastAsia="新細明體"/>
          <w:sz w:val="30"/>
          <w:szCs w:val="30"/>
          <w:lang w:eastAsia="zh-TW"/>
        </w:rPr>
      </w:pPr>
      <w:r>
        <w:rPr>
          <w:rFonts w:eastAsia="新細明體" w:hint="eastAsia"/>
          <w:sz w:val="30"/>
          <w:szCs w:val="30"/>
          <w:lang w:eastAsia="zh-TW"/>
        </w:rPr>
        <w:t xml:space="preserve">- </w:t>
      </w:r>
      <w:r w:rsidRPr="009A54CC">
        <w:rPr>
          <w:rFonts w:eastAsia="新細明體"/>
          <w:sz w:val="30"/>
          <w:szCs w:val="30"/>
          <w:lang w:eastAsia="zh-TW"/>
        </w:rPr>
        <w:t>admin can check the statistics and analysis the future trending of the</w:t>
      </w:r>
    </w:p>
    <w:p w14:paraId="7AADBF6C" w14:textId="4AD2F15D" w:rsidR="007725B8" w:rsidRDefault="009A54CC" w:rsidP="007725B8">
      <w:pPr>
        <w:rPr>
          <w:rFonts w:eastAsia="新細明體"/>
          <w:sz w:val="30"/>
          <w:szCs w:val="30"/>
          <w:lang w:eastAsia="zh-TW"/>
        </w:rPr>
      </w:pPr>
      <w:r w:rsidRPr="009A54CC">
        <w:rPr>
          <w:rFonts w:eastAsia="新細明體"/>
          <w:sz w:val="30"/>
          <w:szCs w:val="30"/>
          <w:lang w:eastAsia="zh-TW"/>
        </w:rPr>
        <w:t>different goods</w:t>
      </w:r>
    </w:p>
    <w:p w14:paraId="373C7591" w14:textId="77777777" w:rsidR="007725B8" w:rsidRDefault="007725B8" w:rsidP="009A54CC">
      <w:pPr>
        <w:rPr>
          <w:rFonts w:eastAsia="新細明體"/>
          <w:sz w:val="30"/>
          <w:szCs w:val="30"/>
          <w:lang w:eastAsia="zh-TW"/>
        </w:rPr>
      </w:pPr>
    </w:p>
    <w:p w14:paraId="529C220B" w14:textId="36325D37" w:rsidR="009A54CC" w:rsidRDefault="007725B8" w:rsidP="007725B8">
      <w:pPr>
        <w:numPr>
          <w:ilvl w:val="1"/>
          <w:numId w:val="5"/>
        </w:numPr>
        <w:jc w:val="center"/>
        <w:rPr>
          <w:rFonts w:eastAsia="新細明體"/>
          <w:b/>
          <w:bCs/>
          <w:sz w:val="30"/>
          <w:szCs w:val="30"/>
          <w:lang w:eastAsia="zh-TW"/>
        </w:rPr>
      </w:pPr>
      <w:r>
        <w:rPr>
          <w:rFonts w:eastAsia="新細明體"/>
          <w:sz w:val="30"/>
          <w:szCs w:val="30"/>
          <w:lang w:eastAsia="zh-TW"/>
        </w:rPr>
        <w:br w:type="page"/>
      </w:r>
      <w:r w:rsidRPr="007725B8">
        <w:rPr>
          <w:rFonts w:eastAsia="新細明體" w:hint="eastAsia"/>
          <w:b/>
          <w:bCs/>
          <w:sz w:val="30"/>
          <w:szCs w:val="30"/>
          <w:lang w:eastAsia="zh-TW"/>
        </w:rPr>
        <w:lastRenderedPageBreak/>
        <w:t>Design Consideration</w:t>
      </w:r>
    </w:p>
    <w:p w14:paraId="74993FD2" w14:textId="77777777" w:rsidR="007725B8" w:rsidRDefault="007725B8" w:rsidP="007725B8">
      <w:pPr>
        <w:ind w:left="720"/>
        <w:rPr>
          <w:rFonts w:eastAsia="新細明體"/>
          <w:b/>
          <w:bCs/>
          <w:sz w:val="30"/>
          <w:szCs w:val="30"/>
          <w:lang w:eastAsia="zh-TW"/>
        </w:rPr>
      </w:pPr>
    </w:p>
    <w:p w14:paraId="3245AC08" w14:textId="4552AF38" w:rsidR="007725B8" w:rsidRDefault="007725B8" w:rsidP="007725B8">
      <w:pPr>
        <w:numPr>
          <w:ilvl w:val="0"/>
          <w:numId w:val="8"/>
        </w:numPr>
        <w:rPr>
          <w:rFonts w:eastAsia="新細明體"/>
          <w:b/>
          <w:bCs/>
          <w:sz w:val="30"/>
          <w:szCs w:val="30"/>
          <w:lang w:eastAsia="zh-TW"/>
        </w:rPr>
      </w:pPr>
      <w:r>
        <w:rPr>
          <w:rFonts w:eastAsia="新細明體" w:hint="eastAsia"/>
          <w:b/>
          <w:bCs/>
          <w:sz w:val="30"/>
          <w:szCs w:val="30"/>
          <w:lang w:eastAsia="zh-TW"/>
        </w:rPr>
        <w:t>Hardware Usage</w:t>
      </w:r>
    </w:p>
    <w:p w14:paraId="1517AF84" w14:textId="4FB43096" w:rsidR="007725B8" w:rsidRDefault="007725B8" w:rsidP="007725B8">
      <w:pPr>
        <w:ind w:left="1080"/>
        <w:rPr>
          <w:rFonts w:eastAsia="新細明體"/>
          <w:sz w:val="30"/>
          <w:szCs w:val="30"/>
          <w:lang w:eastAsia="zh-TW"/>
        </w:rPr>
      </w:pPr>
      <w:r>
        <w:rPr>
          <w:rFonts w:eastAsia="新細明體" w:hint="eastAsia"/>
          <w:sz w:val="30"/>
          <w:szCs w:val="30"/>
          <w:lang w:eastAsia="zh-TW"/>
        </w:rPr>
        <w:t>A large storage device should be used to store the data of the goods and the users</w:t>
      </w:r>
      <w:r>
        <w:rPr>
          <w:rFonts w:eastAsia="新細明體"/>
          <w:sz w:val="30"/>
          <w:szCs w:val="30"/>
          <w:lang w:eastAsia="zh-TW"/>
        </w:rPr>
        <w:t>’</w:t>
      </w:r>
      <w:r>
        <w:rPr>
          <w:rFonts w:eastAsia="新細明體" w:hint="eastAsia"/>
          <w:sz w:val="30"/>
          <w:szCs w:val="30"/>
          <w:lang w:eastAsia="zh-TW"/>
        </w:rPr>
        <w:t xml:space="preserve"> information and transaction records.</w:t>
      </w:r>
    </w:p>
    <w:p w14:paraId="53E4298F" w14:textId="77777777" w:rsidR="007725B8" w:rsidRDefault="007725B8" w:rsidP="007725B8">
      <w:pPr>
        <w:ind w:left="1080"/>
        <w:rPr>
          <w:rFonts w:eastAsia="新細明體"/>
          <w:sz w:val="30"/>
          <w:szCs w:val="30"/>
          <w:lang w:eastAsia="zh-TW"/>
        </w:rPr>
      </w:pPr>
    </w:p>
    <w:tbl>
      <w:tblPr>
        <w:tblStyle w:val="GridTable5Dark-Accent4"/>
        <w:tblW w:w="0" w:type="auto"/>
        <w:tblLook w:val="04A0" w:firstRow="1" w:lastRow="0" w:firstColumn="1" w:lastColumn="0" w:noHBand="0" w:noVBand="1"/>
      </w:tblPr>
      <w:tblGrid>
        <w:gridCol w:w="2609"/>
        <w:gridCol w:w="2601"/>
        <w:gridCol w:w="2597"/>
        <w:gridCol w:w="2649"/>
      </w:tblGrid>
      <w:tr w:rsidR="007725B8" w14:paraId="417C34F7" w14:textId="77777777" w:rsidTr="00ED0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14:paraId="57A6A141" w14:textId="77777777" w:rsidR="007725B8" w:rsidRDefault="007725B8" w:rsidP="007725B8">
            <w:pPr>
              <w:rPr>
                <w:rFonts w:eastAsia="新細明體" w:hint="eastAsia"/>
                <w:sz w:val="30"/>
                <w:szCs w:val="30"/>
                <w:lang w:eastAsia="zh-TW"/>
              </w:rPr>
            </w:pPr>
          </w:p>
        </w:tc>
        <w:tc>
          <w:tcPr>
            <w:tcW w:w="2630" w:type="dxa"/>
          </w:tcPr>
          <w:p w14:paraId="2E852756" w14:textId="39F233DE" w:rsidR="007725B8" w:rsidRPr="007725B8" w:rsidRDefault="007725B8" w:rsidP="007725B8">
            <w:pPr>
              <w:cnfStyle w:val="100000000000" w:firstRow="1" w:lastRow="0" w:firstColumn="0" w:lastColumn="0" w:oddVBand="0" w:evenVBand="0" w:oddHBand="0" w:evenHBand="0" w:firstRowFirstColumn="0" w:firstRowLastColumn="0" w:lastRowFirstColumn="0" w:lastRowLastColumn="0"/>
              <w:rPr>
                <w:rFonts w:eastAsia="新細明體" w:hint="eastAsia"/>
                <w:color w:val="000000" w:themeColor="text1"/>
                <w:sz w:val="30"/>
                <w:szCs w:val="30"/>
                <w:lang w:eastAsia="zh-TW"/>
              </w:rPr>
            </w:pPr>
            <w:r w:rsidRPr="007725B8">
              <w:rPr>
                <w:rFonts w:eastAsia="新細明體" w:hint="eastAsia"/>
                <w:color w:val="000000" w:themeColor="text1"/>
                <w:sz w:val="30"/>
                <w:szCs w:val="30"/>
                <w:lang w:eastAsia="zh-TW"/>
              </w:rPr>
              <w:t>Desktop Computer</w:t>
            </w:r>
          </w:p>
        </w:tc>
        <w:tc>
          <w:tcPr>
            <w:tcW w:w="2631" w:type="dxa"/>
          </w:tcPr>
          <w:p w14:paraId="4542D739" w14:textId="446F73CD" w:rsidR="007725B8" w:rsidRPr="00B9418C" w:rsidRDefault="00B9418C" w:rsidP="007725B8">
            <w:pPr>
              <w:cnfStyle w:val="100000000000" w:firstRow="1" w:lastRow="0" w:firstColumn="0" w:lastColumn="0" w:oddVBand="0" w:evenVBand="0" w:oddHBand="0" w:evenHBand="0" w:firstRowFirstColumn="0" w:firstRowLastColumn="0" w:lastRowFirstColumn="0" w:lastRowLastColumn="0"/>
              <w:rPr>
                <w:rFonts w:eastAsia="新細明體" w:hint="eastAsia"/>
                <w:color w:val="000000" w:themeColor="text1"/>
                <w:sz w:val="30"/>
                <w:szCs w:val="30"/>
                <w:lang w:eastAsia="zh-TW"/>
              </w:rPr>
            </w:pPr>
            <w:r w:rsidRPr="00B9418C">
              <w:rPr>
                <w:rFonts w:eastAsia="新細明體" w:hint="eastAsia"/>
                <w:color w:val="000000" w:themeColor="text1"/>
                <w:sz w:val="30"/>
                <w:szCs w:val="30"/>
                <w:lang w:eastAsia="zh-TW"/>
              </w:rPr>
              <w:t>Direct-attached Storage</w:t>
            </w:r>
            <w:r w:rsidR="00ED07CD">
              <w:rPr>
                <w:rFonts w:eastAsia="新細明體" w:hint="eastAsia"/>
                <w:sz w:val="30"/>
                <w:szCs w:val="30"/>
                <w:lang w:eastAsia="zh-TW"/>
              </w:rPr>
              <w:t xml:space="preserve"> </w:t>
            </w:r>
            <w:r w:rsidR="00ED07CD" w:rsidRPr="00ED07CD">
              <w:rPr>
                <w:rFonts w:eastAsia="新細明體" w:hint="eastAsia"/>
                <w:color w:val="000000" w:themeColor="text1"/>
                <w:sz w:val="30"/>
                <w:szCs w:val="30"/>
                <w:lang w:eastAsia="zh-TW"/>
              </w:rPr>
              <w:t>(DAS)</w:t>
            </w:r>
          </w:p>
        </w:tc>
        <w:tc>
          <w:tcPr>
            <w:tcW w:w="2649" w:type="dxa"/>
          </w:tcPr>
          <w:p w14:paraId="69A04AAE" w14:textId="77777777" w:rsidR="00B9418C" w:rsidRPr="00B9418C" w:rsidRDefault="00B9418C" w:rsidP="007725B8">
            <w:pPr>
              <w:cnfStyle w:val="100000000000" w:firstRow="1" w:lastRow="0" w:firstColumn="0" w:lastColumn="0" w:oddVBand="0" w:evenVBand="0" w:oddHBand="0" w:evenHBand="0" w:firstRowFirstColumn="0" w:firstRowLastColumn="0" w:lastRowFirstColumn="0" w:lastRowLastColumn="0"/>
              <w:rPr>
                <w:rFonts w:eastAsia="新細明體"/>
                <w:b w:val="0"/>
                <w:bCs w:val="0"/>
                <w:color w:val="000000" w:themeColor="text1"/>
                <w:sz w:val="30"/>
                <w:szCs w:val="30"/>
                <w:lang w:eastAsia="zh-TW"/>
              </w:rPr>
            </w:pPr>
            <w:r w:rsidRPr="00B9418C">
              <w:rPr>
                <w:rFonts w:eastAsia="新細明體"/>
                <w:color w:val="000000" w:themeColor="text1"/>
                <w:sz w:val="30"/>
                <w:szCs w:val="30"/>
                <w:lang w:eastAsia="zh-TW"/>
              </w:rPr>
              <w:t>Network Attached </w:t>
            </w:r>
          </w:p>
          <w:p w14:paraId="30477C66" w14:textId="7118F312" w:rsidR="007725B8" w:rsidRDefault="00B9418C" w:rsidP="007725B8">
            <w:pPr>
              <w:cnfStyle w:val="100000000000" w:firstRow="1" w:lastRow="0" w:firstColumn="0" w:lastColumn="0" w:oddVBand="0" w:evenVBand="0" w:oddHBand="0" w:evenHBand="0" w:firstRowFirstColumn="0" w:firstRowLastColumn="0" w:lastRowFirstColumn="0" w:lastRowLastColumn="0"/>
              <w:rPr>
                <w:rFonts w:eastAsia="新細明體" w:hint="eastAsia"/>
                <w:sz w:val="30"/>
                <w:szCs w:val="30"/>
                <w:lang w:eastAsia="zh-TW"/>
              </w:rPr>
            </w:pPr>
            <w:r w:rsidRPr="00B9418C">
              <w:rPr>
                <w:rFonts w:eastAsia="新細明體"/>
                <w:color w:val="000000" w:themeColor="text1"/>
                <w:sz w:val="30"/>
                <w:szCs w:val="30"/>
                <w:lang w:eastAsia="zh-TW"/>
              </w:rPr>
              <w:t>Storage</w:t>
            </w:r>
            <w:r w:rsidR="00ED07CD" w:rsidRPr="00ED07CD">
              <w:rPr>
                <w:rFonts w:eastAsia="新細明體" w:hint="eastAsia"/>
                <w:color w:val="000000" w:themeColor="text1"/>
                <w:sz w:val="30"/>
                <w:szCs w:val="30"/>
                <w:lang w:eastAsia="zh-TW"/>
              </w:rPr>
              <w:t xml:space="preserve"> (NAS)</w:t>
            </w:r>
          </w:p>
        </w:tc>
      </w:tr>
      <w:tr w:rsidR="007725B8" w14:paraId="1CC4B66F" w14:textId="77777777" w:rsidTr="00ED0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14:paraId="5508AE63" w14:textId="6A4B95D5" w:rsidR="007725B8" w:rsidRPr="007725B8" w:rsidRDefault="007725B8" w:rsidP="007725B8">
            <w:pPr>
              <w:rPr>
                <w:rFonts w:eastAsia="新細明體" w:hint="eastAsia"/>
                <w:color w:val="000000" w:themeColor="text1"/>
                <w:sz w:val="30"/>
                <w:szCs w:val="30"/>
                <w:lang w:eastAsia="zh-TW"/>
              </w:rPr>
            </w:pPr>
            <w:r w:rsidRPr="007725B8">
              <w:rPr>
                <w:rFonts w:eastAsia="新細明體" w:hint="eastAsia"/>
                <w:color w:val="000000" w:themeColor="text1"/>
                <w:sz w:val="30"/>
                <w:szCs w:val="30"/>
                <w:lang w:eastAsia="zh-TW"/>
              </w:rPr>
              <w:t>Cost</w:t>
            </w:r>
          </w:p>
        </w:tc>
        <w:tc>
          <w:tcPr>
            <w:tcW w:w="2630" w:type="dxa"/>
          </w:tcPr>
          <w:p w14:paraId="4916F0D1" w14:textId="692F4AE3" w:rsidR="007725B8" w:rsidRDefault="007725B8" w:rsidP="007725B8">
            <w:pPr>
              <w:cnfStyle w:val="000000100000" w:firstRow="0" w:lastRow="0" w:firstColumn="0" w:lastColumn="0" w:oddVBand="0" w:evenVBand="0" w:oddHBand="1"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Low</w:t>
            </w:r>
          </w:p>
        </w:tc>
        <w:tc>
          <w:tcPr>
            <w:tcW w:w="2631" w:type="dxa"/>
          </w:tcPr>
          <w:p w14:paraId="10216E80" w14:textId="3F1A459A" w:rsidR="007725B8" w:rsidRDefault="00B9418C" w:rsidP="007725B8">
            <w:pPr>
              <w:cnfStyle w:val="000000100000" w:firstRow="0" w:lastRow="0" w:firstColumn="0" w:lastColumn="0" w:oddVBand="0" w:evenVBand="0" w:oddHBand="1"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Medium</w:t>
            </w:r>
          </w:p>
        </w:tc>
        <w:tc>
          <w:tcPr>
            <w:tcW w:w="2649" w:type="dxa"/>
          </w:tcPr>
          <w:p w14:paraId="6D98DF8B" w14:textId="00AE3C21" w:rsidR="007725B8" w:rsidRDefault="00B9418C" w:rsidP="007725B8">
            <w:pPr>
              <w:cnfStyle w:val="000000100000" w:firstRow="0" w:lastRow="0" w:firstColumn="0" w:lastColumn="0" w:oddVBand="0" w:evenVBand="0" w:oddHBand="1"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High</w:t>
            </w:r>
          </w:p>
        </w:tc>
      </w:tr>
      <w:tr w:rsidR="00ED07CD" w14:paraId="6B536AEB" w14:textId="77777777" w:rsidTr="00ED07CD">
        <w:tc>
          <w:tcPr>
            <w:cnfStyle w:val="001000000000" w:firstRow="0" w:lastRow="0" w:firstColumn="1" w:lastColumn="0" w:oddVBand="0" w:evenVBand="0" w:oddHBand="0" w:evenHBand="0" w:firstRowFirstColumn="0" w:firstRowLastColumn="0" w:lastRowFirstColumn="0" w:lastRowLastColumn="0"/>
            <w:tcW w:w="2630" w:type="dxa"/>
          </w:tcPr>
          <w:p w14:paraId="18E4BA4C" w14:textId="2E8ED3A6" w:rsidR="00ED07CD" w:rsidRPr="007725B8" w:rsidRDefault="00ED07CD" w:rsidP="007725B8">
            <w:pPr>
              <w:rPr>
                <w:rFonts w:eastAsia="新細明體" w:hint="eastAsia"/>
                <w:color w:val="000000" w:themeColor="text1"/>
                <w:sz w:val="30"/>
                <w:szCs w:val="30"/>
                <w:lang w:eastAsia="zh-TW"/>
              </w:rPr>
            </w:pPr>
            <w:r>
              <w:rPr>
                <w:rFonts w:eastAsia="新細明體" w:hint="eastAsia"/>
                <w:color w:val="000000" w:themeColor="text1"/>
                <w:sz w:val="30"/>
                <w:szCs w:val="30"/>
                <w:lang w:eastAsia="zh-TW"/>
              </w:rPr>
              <w:t>Access mode</w:t>
            </w:r>
          </w:p>
        </w:tc>
        <w:tc>
          <w:tcPr>
            <w:tcW w:w="2630" w:type="dxa"/>
          </w:tcPr>
          <w:p w14:paraId="19CBA532" w14:textId="05CACEC9" w:rsidR="00ED07CD" w:rsidRDefault="00ED07CD" w:rsidP="007725B8">
            <w:pPr>
              <w:cnfStyle w:val="000000000000" w:firstRow="0" w:lastRow="0" w:firstColumn="0" w:lastColumn="0" w:oddVBand="0" w:evenVBand="0" w:oddHBand="0"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Direct</w:t>
            </w:r>
          </w:p>
        </w:tc>
        <w:tc>
          <w:tcPr>
            <w:tcW w:w="2631" w:type="dxa"/>
          </w:tcPr>
          <w:p w14:paraId="348D2065" w14:textId="579F08B7" w:rsidR="00ED07CD" w:rsidRDefault="00ED07CD" w:rsidP="007725B8">
            <w:pPr>
              <w:cnfStyle w:val="000000000000" w:firstRow="0" w:lastRow="0" w:firstColumn="0" w:lastColumn="0" w:oddVBand="0" w:evenVBand="0" w:oddHBand="0"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Direct</w:t>
            </w:r>
          </w:p>
        </w:tc>
        <w:tc>
          <w:tcPr>
            <w:tcW w:w="2649" w:type="dxa"/>
          </w:tcPr>
          <w:p w14:paraId="25208322" w14:textId="331D48AB" w:rsidR="00ED07CD" w:rsidRPr="00ED07CD" w:rsidRDefault="00ED07CD" w:rsidP="007725B8">
            <w:pPr>
              <w:cnfStyle w:val="000000000000" w:firstRow="0" w:lastRow="0" w:firstColumn="0" w:lastColumn="0" w:oddVBand="0" w:evenVBand="0" w:oddHBand="0" w:evenHBand="0" w:firstRowFirstColumn="0" w:firstRowLastColumn="0" w:lastRowFirstColumn="0" w:lastRowLastColumn="0"/>
              <w:rPr>
                <w:rFonts w:eastAsia="新細明體" w:hint="eastAsia"/>
                <w:b/>
                <w:bCs/>
                <w:sz w:val="30"/>
                <w:szCs w:val="30"/>
                <w:lang w:eastAsia="zh-TW"/>
              </w:rPr>
            </w:pPr>
            <w:r w:rsidRPr="00ED07CD">
              <w:rPr>
                <w:rFonts w:eastAsia="新細明體" w:hint="eastAsia"/>
                <w:b/>
                <w:bCs/>
                <w:sz w:val="30"/>
                <w:szCs w:val="30"/>
                <w:lang w:eastAsia="zh-TW"/>
              </w:rPr>
              <w:t>Centralized</w:t>
            </w:r>
          </w:p>
        </w:tc>
      </w:tr>
      <w:tr w:rsidR="007725B8" w14:paraId="11F0C681" w14:textId="77777777" w:rsidTr="00ED0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14:paraId="41977932" w14:textId="6CDC9E2A" w:rsidR="007725B8" w:rsidRPr="00B9418C" w:rsidRDefault="00B9418C" w:rsidP="007725B8">
            <w:pPr>
              <w:rPr>
                <w:rFonts w:eastAsia="新細明體" w:hint="eastAsia"/>
                <w:color w:val="000000" w:themeColor="text1"/>
                <w:sz w:val="30"/>
                <w:szCs w:val="30"/>
                <w:lang w:eastAsia="zh-TW"/>
              </w:rPr>
            </w:pPr>
            <w:r w:rsidRPr="00B9418C">
              <w:rPr>
                <w:rFonts w:eastAsia="新細明體" w:hint="eastAsia"/>
                <w:color w:val="000000" w:themeColor="text1"/>
                <w:sz w:val="30"/>
                <w:szCs w:val="30"/>
                <w:lang w:eastAsia="zh-TW"/>
              </w:rPr>
              <w:t>Processing Speed</w:t>
            </w:r>
          </w:p>
        </w:tc>
        <w:tc>
          <w:tcPr>
            <w:tcW w:w="2630" w:type="dxa"/>
          </w:tcPr>
          <w:p w14:paraId="6B1147D5" w14:textId="495C16B5" w:rsidR="007725B8" w:rsidRDefault="00B9418C" w:rsidP="007725B8">
            <w:pPr>
              <w:cnfStyle w:val="000000100000" w:firstRow="0" w:lastRow="0" w:firstColumn="0" w:lastColumn="0" w:oddVBand="0" w:evenVBand="0" w:oddHBand="1"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Low</w:t>
            </w:r>
          </w:p>
        </w:tc>
        <w:tc>
          <w:tcPr>
            <w:tcW w:w="2631" w:type="dxa"/>
          </w:tcPr>
          <w:p w14:paraId="10FD99F6" w14:textId="018C3D8C" w:rsidR="007725B8" w:rsidRDefault="00B9418C" w:rsidP="007725B8">
            <w:pPr>
              <w:cnfStyle w:val="000000100000" w:firstRow="0" w:lastRow="0" w:firstColumn="0" w:lastColumn="0" w:oddVBand="0" w:evenVBand="0" w:oddHBand="1"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Highest</w:t>
            </w:r>
          </w:p>
        </w:tc>
        <w:tc>
          <w:tcPr>
            <w:tcW w:w="2649" w:type="dxa"/>
          </w:tcPr>
          <w:p w14:paraId="6C083547" w14:textId="3240E49F" w:rsidR="007725B8" w:rsidRDefault="00B9418C" w:rsidP="007725B8">
            <w:pPr>
              <w:cnfStyle w:val="000000100000" w:firstRow="0" w:lastRow="0" w:firstColumn="0" w:lastColumn="0" w:oddVBand="0" w:evenVBand="0" w:oddHBand="1"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High</w:t>
            </w:r>
          </w:p>
        </w:tc>
      </w:tr>
      <w:tr w:rsidR="007725B8" w14:paraId="2B48DA29" w14:textId="77777777" w:rsidTr="00ED07CD">
        <w:tc>
          <w:tcPr>
            <w:cnfStyle w:val="001000000000" w:firstRow="0" w:lastRow="0" w:firstColumn="1" w:lastColumn="0" w:oddVBand="0" w:evenVBand="0" w:oddHBand="0" w:evenHBand="0" w:firstRowFirstColumn="0" w:firstRowLastColumn="0" w:lastRowFirstColumn="0" w:lastRowLastColumn="0"/>
            <w:tcW w:w="2630" w:type="dxa"/>
          </w:tcPr>
          <w:p w14:paraId="5CFBF0F1" w14:textId="0EF17A6C" w:rsidR="007725B8" w:rsidRPr="00B9418C" w:rsidRDefault="00B9418C" w:rsidP="007725B8">
            <w:pPr>
              <w:rPr>
                <w:rFonts w:eastAsia="新細明體" w:hint="eastAsia"/>
                <w:color w:val="000000" w:themeColor="text1"/>
                <w:sz w:val="30"/>
                <w:szCs w:val="30"/>
                <w:lang w:eastAsia="zh-TW"/>
              </w:rPr>
            </w:pPr>
            <w:r w:rsidRPr="00B9418C">
              <w:rPr>
                <w:rFonts w:eastAsia="新細明體" w:hint="eastAsia"/>
                <w:color w:val="000000" w:themeColor="text1"/>
                <w:sz w:val="30"/>
                <w:szCs w:val="30"/>
                <w:lang w:eastAsia="zh-TW"/>
              </w:rPr>
              <w:t>Accessibility</w:t>
            </w:r>
          </w:p>
        </w:tc>
        <w:tc>
          <w:tcPr>
            <w:tcW w:w="2630" w:type="dxa"/>
          </w:tcPr>
          <w:p w14:paraId="48574297" w14:textId="12F3C227" w:rsidR="007725B8" w:rsidRDefault="00B9418C" w:rsidP="007725B8">
            <w:pPr>
              <w:cnfStyle w:val="000000000000" w:firstRow="0" w:lastRow="0" w:firstColumn="0" w:lastColumn="0" w:oddVBand="0" w:evenVBand="0" w:oddHBand="0"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Low</w:t>
            </w:r>
          </w:p>
        </w:tc>
        <w:tc>
          <w:tcPr>
            <w:tcW w:w="2631" w:type="dxa"/>
          </w:tcPr>
          <w:p w14:paraId="56A26A0E" w14:textId="6DE37517" w:rsidR="007725B8" w:rsidRDefault="00B9418C" w:rsidP="007725B8">
            <w:pPr>
              <w:cnfStyle w:val="000000000000" w:firstRow="0" w:lastRow="0" w:firstColumn="0" w:lastColumn="0" w:oddVBand="0" w:evenVBand="0" w:oddHBand="0"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Medium</w:t>
            </w:r>
          </w:p>
        </w:tc>
        <w:tc>
          <w:tcPr>
            <w:tcW w:w="2649" w:type="dxa"/>
          </w:tcPr>
          <w:p w14:paraId="2FCB74B4" w14:textId="4630BD5E" w:rsidR="007725B8" w:rsidRDefault="00ED07CD" w:rsidP="007725B8">
            <w:pPr>
              <w:cnfStyle w:val="000000000000" w:firstRow="0" w:lastRow="0" w:firstColumn="0" w:lastColumn="0" w:oddVBand="0" w:evenVBand="0" w:oddHBand="0"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High</w:t>
            </w:r>
          </w:p>
        </w:tc>
      </w:tr>
    </w:tbl>
    <w:p w14:paraId="115F4209" w14:textId="77777777" w:rsidR="00ED07CD" w:rsidRDefault="00ED07CD" w:rsidP="007725B8">
      <w:pPr>
        <w:ind w:left="1080"/>
        <w:rPr>
          <w:rFonts w:eastAsia="新細明體"/>
          <w:sz w:val="30"/>
          <w:szCs w:val="30"/>
          <w:lang w:eastAsia="zh-TW"/>
        </w:rPr>
      </w:pPr>
    </w:p>
    <w:p w14:paraId="1C123979" w14:textId="77777777" w:rsidR="00286116" w:rsidRDefault="00ED07CD" w:rsidP="006C760F">
      <w:pPr>
        <w:ind w:left="1080"/>
        <w:rPr>
          <w:rFonts w:eastAsia="新細明體"/>
          <w:sz w:val="30"/>
          <w:szCs w:val="30"/>
          <w:lang w:eastAsia="zh-TW"/>
        </w:rPr>
      </w:pPr>
      <w:r>
        <w:rPr>
          <w:rFonts w:eastAsia="新細明體" w:hint="eastAsia"/>
          <w:sz w:val="30"/>
          <w:szCs w:val="30"/>
          <w:lang w:eastAsia="zh-TW"/>
        </w:rPr>
        <w:t xml:space="preserve">A </w:t>
      </w:r>
      <w:r w:rsidRPr="006C760F">
        <w:rPr>
          <w:rFonts w:eastAsia="新細明體" w:hint="eastAsia"/>
          <w:b/>
          <w:bCs/>
          <w:sz w:val="30"/>
          <w:szCs w:val="30"/>
          <w:lang w:eastAsia="zh-TW"/>
        </w:rPr>
        <w:t>Network Attached Storage (NAS)</w:t>
      </w:r>
      <w:r>
        <w:rPr>
          <w:rFonts w:eastAsia="新細明體" w:hint="eastAsia"/>
          <w:sz w:val="30"/>
          <w:szCs w:val="30"/>
          <w:lang w:eastAsia="zh-TW"/>
        </w:rPr>
        <w:t xml:space="preserve"> </w:t>
      </w:r>
      <w:r w:rsidR="006C760F">
        <w:rPr>
          <w:rFonts w:eastAsia="新細明體" w:hint="eastAsia"/>
          <w:sz w:val="30"/>
          <w:szCs w:val="30"/>
          <w:lang w:eastAsia="zh-TW"/>
        </w:rPr>
        <w:t>is used</w:t>
      </w:r>
      <w:r>
        <w:rPr>
          <w:rFonts w:eastAsia="新細明體" w:hint="eastAsia"/>
          <w:sz w:val="30"/>
          <w:szCs w:val="30"/>
          <w:lang w:eastAsia="zh-TW"/>
        </w:rPr>
        <w:t xml:space="preserve">because of its </w:t>
      </w:r>
      <w:r w:rsidRPr="006C760F">
        <w:rPr>
          <w:rFonts w:eastAsia="新細明體" w:hint="eastAsia"/>
          <w:b/>
          <w:bCs/>
          <w:sz w:val="30"/>
          <w:szCs w:val="30"/>
          <w:lang w:eastAsia="zh-TW"/>
        </w:rPr>
        <w:t>centralized access mode</w:t>
      </w:r>
      <w:r>
        <w:rPr>
          <w:rFonts w:eastAsia="新細明體" w:hint="eastAsia"/>
          <w:sz w:val="30"/>
          <w:szCs w:val="30"/>
          <w:lang w:eastAsia="zh-TW"/>
        </w:rPr>
        <w:t xml:space="preserve"> is well-suited for the online shopping system with multiple access given to different users ( More permission access for the admin , less access for seller ) </w:t>
      </w:r>
    </w:p>
    <w:p w14:paraId="17FA5B76" w14:textId="156D458F" w:rsidR="00ED07CD" w:rsidRDefault="00ED07CD" w:rsidP="006C760F">
      <w:pPr>
        <w:ind w:left="1080"/>
        <w:rPr>
          <w:rFonts w:eastAsia="新細明體"/>
          <w:sz w:val="30"/>
          <w:szCs w:val="30"/>
          <w:lang w:eastAsia="zh-TW"/>
        </w:rPr>
      </w:pPr>
      <w:r>
        <w:rPr>
          <w:rFonts w:eastAsia="新細明體"/>
          <w:sz w:val="30"/>
          <w:szCs w:val="30"/>
          <w:lang w:eastAsia="zh-TW"/>
        </w:rPr>
        <w:t>A</w:t>
      </w:r>
      <w:r>
        <w:rPr>
          <w:rFonts w:eastAsia="新細明體" w:hint="eastAsia"/>
          <w:sz w:val="30"/>
          <w:szCs w:val="30"/>
          <w:lang w:eastAsia="zh-TW"/>
        </w:rPr>
        <w:t xml:space="preserve">nd it has </w:t>
      </w:r>
      <w:r w:rsidRPr="006C760F">
        <w:rPr>
          <w:rFonts w:eastAsia="新細明體" w:hint="eastAsia"/>
          <w:b/>
          <w:bCs/>
          <w:sz w:val="30"/>
          <w:szCs w:val="30"/>
          <w:lang w:eastAsia="zh-TW"/>
        </w:rPr>
        <w:t>high processing speed</w:t>
      </w:r>
      <w:r>
        <w:rPr>
          <w:rFonts w:eastAsia="新細明體" w:hint="eastAsia"/>
          <w:sz w:val="30"/>
          <w:szCs w:val="30"/>
          <w:lang w:eastAsia="zh-TW"/>
        </w:rPr>
        <w:t xml:space="preserve"> to allow large amount of data to be</w:t>
      </w:r>
      <w:r w:rsidR="006C760F">
        <w:rPr>
          <w:rFonts w:eastAsia="新細明體" w:hint="eastAsia"/>
          <w:sz w:val="30"/>
          <w:szCs w:val="30"/>
          <w:lang w:eastAsia="zh-TW"/>
        </w:rPr>
        <w:t xml:space="preserve"> processed and show to the user with short response time needed</w:t>
      </w:r>
      <w:r>
        <w:rPr>
          <w:rFonts w:eastAsia="新細明體" w:hint="eastAsia"/>
          <w:sz w:val="30"/>
          <w:szCs w:val="30"/>
          <w:lang w:eastAsia="zh-TW"/>
        </w:rPr>
        <w:t xml:space="preserve"> </w:t>
      </w:r>
    </w:p>
    <w:p w14:paraId="11DEA934" w14:textId="77777777" w:rsidR="008C50A6" w:rsidRDefault="008C50A6" w:rsidP="006C760F">
      <w:pPr>
        <w:ind w:left="1080"/>
        <w:rPr>
          <w:rFonts w:eastAsia="新細明體"/>
          <w:sz w:val="30"/>
          <w:szCs w:val="30"/>
          <w:lang w:eastAsia="zh-TW"/>
        </w:rPr>
      </w:pPr>
    </w:p>
    <w:p w14:paraId="7E317ACF" w14:textId="1C186157" w:rsidR="008C50A6" w:rsidRDefault="008C50A6" w:rsidP="008C50A6">
      <w:pPr>
        <w:numPr>
          <w:ilvl w:val="0"/>
          <w:numId w:val="8"/>
        </w:numPr>
        <w:rPr>
          <w:rFonts w:eastAsia="新細明體"/>
          <w:b/>
          <w:bCs/>
          <w:sz w:val="30"/>
          <w:szCs w:val="30"/>
          <w:lang w:eastAsia="zh-TW"/>
        </w:rPr>
      </w:pPr>
      <w:r w:rsidRPr="008C50A6">
        <w:rPr>
          <w:rFonts w:eastAsia="新細明體" w:hint="eastAsia"/>
          <w:b/>
          <w:bCs/>
          <w:sz w:val="30"/>
          <w:szCs w:val="30"/>
          <w:lang w:eastAsia="zh-TW"/>
        </w:rPr>
        <w:t>Backup device usage</w:t>
      </w:r>
    </w:p>
    <w:p w14:paraId="7552D6A9" w14:textId="29E587F1" w:rsidR="008C50A6" w:rsidRDefault="008C50A6" w:rsidP="008C50A6">
      <w:pPr>
        <w:ind w:left="1080"/>
        <w:rPr>
          <w:rFonts w:eastAsia="新細明體"/>
          <w:sz w:val="30"/>
          <w:szCs w:val="30"/>
          <w:lang w:eastAsia="zh-TW"/>
        </w:rPr>
      </w:pPr>
      <w:r w:rsidRPr="008C50A6">
        <w:rPr>
          <w:rFonts w:eastAsia="新細明體" w:hint="eastAsia"/>
          <w:sz w:val="30"/>
          <w:szCs w:val="30"/>
          <w:lang w:eastAsia="zh-TW"/>
        </w:rPr>
        <w:t xml:space="preserve">A backup device should be used to restore the data after a potential data loss to </w:t>
      </w:r>
      <w:r>
        <w:rPr>
          <w:rFonts w:eastAsia="新細明體" w:hint="eastAsia"/>
          <w:sz w:val="30"/>
          <w:szCs w:val="30"/>
          <w:lang w:eastAsia="zh-TW"/>
        </w:rPr>
        <w:t>prevent the breakdown of the transaction and the online shopping platform</w:t>
      </w:r>
    </w:p>
    <w:p w14:paraId="0D867F2E" w14:textId="77777777" w:rsidR="00286116" w:rsidRDefault="00286116" w:rsidP="008C50A6">
      <w:pPr>
        <w:ind w:left="1080"/>
        <w:rPr>
          <w:rFonts w:eastAsia="新細明體"/>
          <w:sz w:val="30"/>
          <w:szCs w:val="30"/>
          <w:lang w:eastAsia="zh-TW"/>
        </w:rPr>
      </w:pPr>
    </w:p>
    <w:tbl>
      <w:tblPr>
        <w:tblStyle w:val="GridTable5Dark-Accent4"/>
        <w:tblW w:w="0" w:type="auto"/>
        <w:tblLook w:val="04A0" w:firstRow="1" w:lastRow="0" w:firstColumn="1" w:lastColumn="0" w:noHBand="0" w:noVBand="1"/>
      </w:tblPr>
      <w:tblGrid>
        <w:gridCol w:w="2624"/>
        <w:gridCol w:w="2593"/>
        <w:gridCol w:w="2649"/>
        <w:gridCol w:w="2590"/>
      </w:tblGrid>
      <w:tr w:rsidR="008C50A6" w14:paraId="6B202417" w14:textId="77777777" w:rsidTr="008C5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14:paraId="532FEC12" w14:textId="77777777" w:rsidR="008C50A6" w:rsidRDefault="008C50A6" w:rsidP="008C50A6">
            <w:pPr>
              <w:rPr>
                <w:rFonts w:eastAsia="新細明體" w:hint="eastAsia"/>
                <w:sz w:val="30"/>
                <w:szCs w:val="30"/>
                <w:lang w:eastAsia="zh-TW"/>
              </w:rPr>
            </w:pPr>
          </w:p>
        </w:tc>
        <w:tc>
          <w:tcPr>
            <w:tcW w:w="2630" w:type="dxa"/>
          </w:tcPr>
          <w:p w14:paraId="708056B0" w14:textId="51662CD6" w:rsidR="008C50A6" w:rsidRPr="00286116" w:rsidRDefault="008C50A6" w:rsidP="008C50A6">
            <w:pPr>
              <w:cnfStyle w:val="100000000000" w:firstRow="1" w:lastRow="0" w:firstColumn="0" w:lastColumn="0" w:oddVBand="0" w:evenVBand="0" w:oddHBand="0" w:evenHBand="0" w:firstRowFirstColumn="0" w:firstRowLastColumn="0" w:lastRowFirstColumn="0" w:lastRowLastColumn="0"/>
              <w:rPr>
                <w:rFonts w:eastAsia="新細明體" w:hint="eastAsia"/>
                <w:color w:val="000000" w:themeColor="text1"/>
                <w:sz w:val="30"/>
                <w:szCs w:val="30"/>
                <w:lang w:eastAsia="zh-TW"/>
              </w:rPr>
            </w:pPr>
            <w:r w:rsidRPr="00286116">
              <w:rPr>
                <w:rFonts w:eastAsia="新細明體" w:hint="eastAsia"/>
                <w:color w:val="000000" w:themeColor="text1"/>
                <w:sz w:val="30"/>
                <w:szCs w:val="30"/>
                <w:lang w:eastAsia="zh-TW"/>
              </w:rPr>
              <w:t>External Hard drive ( SSD )</w:t>
            </w:r>
          </w:p>
        </w:tc>
        <w:tc>
          <w:tcPr>
            <w:tcW w:w="2631" w:type="dxa"/>
          </w:tcPr>
          <w:p w14:paraId="36834845" w14:textId="77777777" w:rsidR="008C50A6" w:rsidRPr="00286116" w:rsidRDefault="008C50A6" w:rsidP="008C50A6">
            <w:pPr>
              <w:cnfStyle w:val="100000000000" w:firstRow="1" w:lastRow="0" w:firstColumn="0" w:lastColumn="0" w:oddVBand="0" w:evenVBand="0" w:oddHBand="0" w:evenHBand="0" w:firstRowFirstColumn="0" w:firstRowLastColumn="0" w:lastRowFirstColumn="0" w:lastRowLastColumn="0"/>
              <w:rPr>
                <w:rFonts w:eastAsia="新細明體"/>
                <w:b w:val="0"/>
                <w:bCs w:val="0"/>
                <w:color w:val="000000" w:themeColor="text1"/>
                <w:sz w:val="30"/>
                <w:szCs w:val="30"/>
                <w:lang w:eastAsia="zh-TW"/>
              </w:rPr>
            </w:pPr>
            <w:r w:rsidRPr="00286116">
              <w:rPr>
                <w:rFonts w:eastAsia="新細明體"/>
                <w:color w:val="000000" w:themeColor="text1"/>
                <w:sz w:val="30"/>
                <w:szCs w:val="30"/>
                <w:lang w:eastAsia="zh-TW"/>
              </w:rPr>
              <w:t>Network Attached </w:t>
            </w:r>
          </w:p>
          <w:p w14:paraId="068A8A36" w14:textId="6578450C" w:rsidR="008C50A6" w:rsidRPr="00286116" w:rsidRDefault="008C50A6" w:rsidP="008C50A6">
            <w:pPr>
              <w:cnfStyle w:val="100000000000" w:firstRow="1" w:lastRow="0" w:firstColumn="0" w:lastColumn="0" w:oddVBand="0" w:evenVBand="0" w:oddHBand="0" w:evenHBand="0" w:firstRowFirstColumn="0" w:firstRowLastColumn="0" w:lastRowFirstColumn="0" w:lastRowLastColumn="0"/>
              <w:rPr>
                <w:rFonts w:eastAsia="新細明體" w:hint="eastAsia"/>
                <w:color w:val="000000" w:themeColor="text1"/>
                <w:sz w:val="30"/>
                <w:szCs w:val="30"/>
                <w:lang w:eastAsia="zh-TW"/>
              </w:rPr>
            </w:pPr>
            <w:r w:rsidRPr="00286116">
              <w:rPr>
                <w:rFonts w:eastAsia="新細明體"/>
                <w:color w:val="000000" w:themeColor="text1"/>
                <w:sz w:val="30"/>
                <w:szCs w:val="30"/>
                <w:lang w:eastAsia="zh-TW"/>
              </w:rPr>
              <w:t>Storage</w:t>
            </w:r>
            <w:r w:rsidRPr="00286116">
              <w:rPr>
                <w:rFonts w:eastAsia="新細明體" w:hint="eastAsia"/>
                <w:color w:val="000000" w:themeColor="text1"/>
                <w:sz w:val="30"/>
                <w:szCs w:val="30"/>
                <w:lang w:eastAsia="zh-TW"/>
              </w:rPr>
              <w:t xml:space="preserve"> (NAS)</w:t>
            </w:r>
          </w:p>
        </w:tc>
        <w:tc>
          <w:tcPr>
            <w:tcW w:w="2631" w:type="dxa"/>
          </w:tcPr>
          <w:p w14:paraId="0BE4FF3B" w14:textId="7C8FFEC6" w:rsidR="008C50A6" w:rsidRPr="00286116" w:rsidRDefault="008C50A6" w:rsidP="008C50A6">
            <w:pPr>
              <w:cnfStyle w:val="100000000000" w:firstRow="1" w:lastRow="0" w:firstColumn="0" w:lastColumn="0" w:oddVBand="0" w:evenVBand="0" w:oddHBand="0" w:evenHBand="0" w:firstRowFirstColumn="0" w:firstRowLastColumn="0" w:lastRowFirstColumn="0" w:lastRowLastColumn="0"/>
              <w:rPr>
                <w:rFonts w:eastAsia="新細明體" w:hint="eastAsia"/>
                <w:color w:val="000000" w:themeColor="text1"/>
                <w:sz w:val="30"/>
                <w:szCs w:val="30"/>
                <w:lang w:eastAsia="zh-TW"/>
              </w:rPr>
            </w:pPr>
            <w:r w:rsidRPr="00286116">
              <w:rPr>
                <w:rFonts w:eastAsia="新細明體"/>
                <w:color w:val="000000" w:themeColor="text1"/>
                <w:sz w:val="30"/>
                <w:szCs w:val="30"/>
                <w:lang w:eastAsia="zh-TW"/>
              </w:rPr>
              <w:t>Cloud Storage</w:t>
            </w:r>
          </w:p>
        </w:tc>
      </w:tr>
      <w:tr w:rsidR="008C50A6" w14:paraId="0033A52D" w14:textId="77777777" w:rsidTr="008C5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14:paraId="4B158642" w14:textId="6D42167B" w:rsidR="008C50A6" w:rsidRPr="00286116" w:rsidRDefault="008C50A6" w:rsidP="008C50A6">
            <w:pPr>
              <w:rPr>
                <w:rFonts w:eastAsia="新細明體" w:hint="eastAsia"/>
                <w:color w:val="000000" w:themeColor="text1"/>
                <w:sz w:val="30"/>
                <w:szCs w:val="30"/>
                <w:lang w:eastAsia="zh-TW"/>
              </w:rPr>
            </w:pPr>
            <w:r w:rsidRPr="00286116">
              <w:rPr>
                <w:rFonts w:eastAsia="新細明體" w:hint="eastAsia"/>
                <w:color w:val="000000" w:themeColor="text1"/>
                <w:sz w:val="30"/>
                <w:szCs w:val="30"/>
                <w:lang w:eastAsia="zh-TW"/>
              </w:rPr>
              <w:t>Setup Cost</w:t>
            </w:r>
          </w:p>
        </w:tc>
        <w:tc>
          <w:tcPr>
            <w:tcW w:w="2630" w:type="dxa"/>
          </w:tcPr>
          <w:p w14:paraId="13CC6E37" w14:textId="2DBF4BD2" w:rsidR="008C50A6" w:rsidRDefault="008C50A6" w:rsidP="008C50A6">
            <w:pPr>
              <w:cnfStyle w:val="000000100000" w:firstRow="0" w:lastRow="0" w:firstColumn="0" w:lastColumn="0" w:oddVBand="0" w:evenVBand="0" w:oddHBand="1"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Low</w:t>
            </w:r>
          </w:p>
        </w:tc>
        <w:tc>
          <w:tcPr>
            <w:tcW w:w="2631" w:type="dxa"/>
          </w:tcPr>
          <w:p w14:paraId="24ACFE76" w14:textId="1A43AD6A" w:rsidR="008C50A6" w:rsidRDefault="008C50A6" w:rsidP="008C50A6">
            <w:pPr>
              <w:cnfStyle w:val="000000100000" w:firstRow="0" w:lastRow="0" w:firstColumn="0" w:lastColumn="0" w:oddVBand="0" w:evenVBand="0" w:oddHBand="1"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High</w:t>
            </w:r>
          </w:p>
        </w:tc>
        <w:tc>
          <w:tcPr>
            <w:tcW w:w="2631" w:type="dxa"/>
          </w:tcPr>
          <w:p w14:paraId="1BAABD7A" w14:textId="29E11C14" w:rsidR="008C50A6" w:rsidRDefault="008C50A6" w:rsidP="008C50A6">
            <w:pPr>
              <w:cnfStyle w:val="000000100000" w:firstRow="0" w:lastRow="0" w:firstColumn="0" w:lastColumn="0" w:oddVBand="0" w:evenVBand="0" w:oddHBand="1"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Highest</w:t>
            </w:r>
          </w:p>
        </w:tc>
      </w:tr>
      <w:tr w:rsidR="008C50A6" w14:paraId="67A80F67" w14:textId="77777777" w:rsidTr="008C50A6">
        <w:tc>
          <w:tcPr>
            <w:cnfStyle w:val="001000000000" w:firstRow="0" w:lastRow="0" w:firstColumn="1" w:lastColumn="0" w:oddVBand="0" w:evenVBand="0" w:oddHBand="0" w:evenHBand="0" w:firstRowFirstColumn="0" w:firstRowLastColumn="0" w:lastRowFirstColumn="0" w:lastRowLastColumn="0"/>
            <w:tcW w:w="2630" w:type="dxa"/>
          </w:tcPr>
          <w:p w14:paraId="58545722" w14:textId="5669D954" w:rsidR="008C50A6" w:rsidRPr="00286116" w:rsidRDefault="008C50A6" w:rsidP="008C50A6">
            <w:pPr>
              <w:rPr>
                <w:rFonts w:eastAsia="新細明體" w:hint="eastAsia"/>
                <w:color w:val="000000" w:themeColor="text1"/>
                <w:sz w:val="30"/>
                <w:szCs w:val="30"/>
                <w:lang w:eastAsia="zh-TW"/>
              </w:rPr>
            </w:pPr>
            <w:r w:rsidRPr="00286116">
              <w:rPr>
                <w:rFonts w:eastAsia="新細明體" w:hint="eastAsia"/>
                <w:color w:val="000000" w:themeColor="text1"/>
                <w:sz w:val="30"/>
                <w:szCs w:val="30"/>
                <w:lang w:eastAsia="zh-TW"/>
              </w:rPr>
              <w:t>Backup/recovery speed</w:t>
            </w:r>
          </w:p>
        </w:tc>
        <w:tc>
          <w:tcPr>
            <w:tcW w:w="2630" w:type="dxa"/>
          </w:tcPr>
          <w:p w14:paraId="369F9E80" w14:textId="1D12EB41" w:rsidR="008C50A6" w:rsidRDefault="008C50A6" w:rsidP="008C50A6">
            <w:pPr>
              <w:cnfStyle w:val="000000000000" w:firstRow="0" w:lastRow="0" w:firstColumn="0" w:lastColumn="0" w:oddVBand="0" w:evenVBand="0" w:oddHBand="0"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Highest</w:t>
            </w:r>
          </w:p>
        </w:tc>
        <w:tc>
          <w:tcPr>
            <w:tcW w:w="2631" w:type="dxa"/>
          </w:tcPr>
          <w:p w14:paraId="249072FD" w14:textId="7C5EB403" w:rsidR="008C50A6" w:rsidRDefault="008C50A6" w:rsidP="008C50A6">
            <w:pPr>
              <w:cnfStyle w:val="000000000000" w:firstRow="0" w:lastRow="0" w:firstColumn="0" w:lastColumn="0" w:oddVBand="0" w:evenVBand="0" w:oddHBand="0"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High</w:t>
            </w:r>
          </w:p>
        </w:tc>
        <w:tc>
          <w:tcPr>
            <w:tcW w:w="2631" w:type="dxa"/>
          </w:tcPr>
          <w:p w14:paraId="54980942" w14:textId="4C2DD74B" w:rsidR="008C50A6" w:rsidRDefault="008C50A6" w:rsidP="008C50A6">
            <w:pPr>
              <w:cnfStyle w:val="000000000000" w:firstRow="0" w:lastRow="0" w:firstColumn="0" w:lastColumn="0" w:oddVBand="0" w:evenVBand="0" w:oddHBand="0"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Low</w:t>
            </w:r>
          </w:p>
        </w:tc>
      </w:tr>
      <w:tr w:rsidR="008C50A6" w14:paraId="3421F4C7" w14:textId="77777777" w:rsidTr="008C5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14:paraId="3563C7DF" w14:textId="7F81C9D5" w:rsidR="008C50A6" w:rsidRPr="00286116" w:rsidRDefault="008C50A6" w:rsidP="008C50A6">
            <w:pPr>
              <w:rPr>
                <w:rFonts w:eastAsia="新細明體" w:hint="eastAsia"/>
                <w:color w:val="000000" w:themeColor="text1"/>
                <w:sz w:val="30"/>
                <w:szCs w:val="30"/>
                <w:lang w:eastAsia="zh-TW"/>
              </w:rPr>
            </w:pPr>
            <w:r w:rsidRPr="00286116">
              <w:rPr>
                <w:rFonts w:eastAsia="新細明體" w:hint="eastAsia"/>
                <w:color w:val="000000" w:themeColor="text1"/>
                <w:sz w:val="30"/>
                <w:szCs w:val="30"/>
                <w:lang w:eastAsia="zh-TW"/>
              </w:rPr>
              <w:t>Backup Frequency</w:t>
            </w:r>
          </w:p>
        </w:tc>
        <w:tc>
          <w:tcPr>
            <w:tcW w:w="2630" w:type="dxa"/>
          </w:tcPr>
          <w:p w14:paraId="4FF78D9A" w14:textId="1DD3A9C5" w:rsidR="008C50A6" w:rsidRDefault="008C50A6" w:rsidP="008C50A6">
            <w:pPr>
              <w:cnfStyle w:val="000000100000" w:firstRow="0" w:lastRow="0" w:firstColumn="0" w:lastColumn="0" w:oddVBand="0" w:evenVBand="0" w:oddHBand="1"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Low</w:t>
            </w:r>
          </w:p>
        </w:tc>
        <w:tc>
          <w:tcPr>
            <w:tcW w:w="2631" w:type="dxa"/>
          </w:tcPr>
          <w:p w14:paraId="670033BF" w14:textId="292DB9EB" w:rsidR="008C50A6" w:rsidRDefault="008C50A6" w:rsidP="008C50A6">
            <w:pPr>
              <w:cnfStyle w:val="000000100000" w:firstRow="0" w:lastRow="0" w:firstColumn="0" w:lastColumn="0" w:oddVBand="0" w:evenVBand="0" w:oddHBand="1" w:evenHBand="0" w:firstRowFirstColumn="0" w:firstRowLastColumn="0" w:lastRowFirstColumn="0" w:lastRowLastColumn="0"/>
              <w:rPr>
                <w:rFonts w:eastAsia="新細明體" w:hint="eastAsia"/>
                <w:sz w:val="30"/>
                <w:szCs w:val="30"/>
                <w:lang w:eastAsia="zh-TW"/>
              </w:rPr>
            </w:pPr>
            <w:r>
              <w:rPr>
                <w:rFonts w:eastAsia="新細明體" w:hint="eastAsia"/>
                <w:sz w:val="30"/>
                <w:szCs w:val="30"/>
                <w:lang w:eastAsia="zh-TW"/>
              </w:rPr>
              <w:t>High</w:t>
            </w:r>
          </w:p>
        </w:tc>
        <w:tc>
          <w:tcPr>
            <w:tcW w:w="2631" w:type="dxa"/>
          </w:tcPr>
          <w:p w14:paraId="0DCE0852" w14:textId="1BEA946E" w:rsidR="008C50A6" w:rsidRPr="00286116" w:rsidRDefault="008C50A6" w:rsidP="008C50A6">
            <w:pPr>
              <w:cnfStyle w:val="000000100000" w:firstRow="0" w:lastRow="0" w:firstColumn="0" w:lastColumn="0" w:oddVBand="0" w:evenVBand="0" w:oddHBand="1" w:evenHBand="0" w:firstRowFirstColumn="0" w:firstRowLastColumn="0" w:lastRowFirstColumn="0" w:lastRowLastColumn="0"/>
              <w:rPr>
                <w:rFonts w:eastAsia="新細明體" w:hint="eastAsia"/>
                <w:b/>
                <w:bCs/>
                <w:sz w:val="30"/>
                <w:szCs w:val="30"/>
                <w:lang w:eastAsia="zh-TW"/>
              </w:rPr>
            </w:pPr>
            <w:r w:rsidRPr="00286116">
              <w:rPr>
                <w:rFonts w:eastAsia="新細明體" w:hint="eastAsia"/>
                <w:b/>
                <w:bCs/>
                <w:sz w:val="30"/>
                <w:szCs w:val="30"/>
                <w:lang w:eastAsia="zh-TW"/>
              </w:rPr>
              <w:t>Highest</w:t>
            </w:r>
          </w:p>
        </w:tc>
      </w:tr>
    </w:tbl>
    <w:p w14:paraId="5240D5B5" w14:textId="49A4C419" w:rsidR="008C50A6" w:rsidRDefault="008C50A6" w:rsidP="008C50A6">
      <w:pPr>
        <w:ind w:left="1080"/>
        <w:rPr>
          <w:rFonts w:eastAsia="新細明體"/>
          <w:sz w:val="30"/>
          <w:szCs w:val="30"/>
          <w:lang w:eastAsia="zh-TW"/>
        </w:rPr>
      </w:pPr>
    </w:p>
    <w:p w14:paraId="1A57C5B8" w14:textId="3E5D1EA4" w:rsidR="00286116" w:rsidRDefault="00286116" w:rsidP="008C50A6">
      <w:pPr>
        <w:ind w:left="1080"/>
        <w:rPr>
          <w:rFonts w:eastAsia="新細明體"/>
          <w:sz w:val="30"/>
          <w:szCs w:val="30"/>
          <w:lang w:eastAsia="zh-TW"/>
        </w:rPr>
      </w:pPr>
      <w:r>
        <w:rPr>
          <w:rFonts w:eastAsia="新細明體" w:hint="eastAsia"/>
          <w:sz w:val="30"/>
          <w:szCs w:val="30"/>
          <w:lang w:eastAsia="zh-TW"/>
        </w:rPr>
        <w:t xml:space="preserve">A </w:t>
      </w:r>
      <w:r w:rsidRPr="00286116">
        <w:rPr>
          <w:rFonts w:eastAsia="新細明體" w:hint="eastAsia"/>
          <w:b/>
          <w:bCs/>
          <w:sz w:val="30"/>
          <w:szCs w:val="30"/>
          <w:lang w:eastAsia="zh-TW"/>
        </w:rPr>
        <w:t>Cloud Storage</w:t>
      </w:r>
      <w:r>
        <w:rPr>
          <w:rFonts w:eastAsia="新細明體" w:hint="eastAsia"/>
          <w:sz w:val="30"/>
          <w:szCs w:val="30"/>
          <w:lang w:eastAsia="zh-TW"/>
        </w:rPr>
        <w:t xml:space="preserve"> is used because of its </w:t>
      </w:r>
      <w:r w:rsidRPr="00286116">
        <w:rPr>
          <w:rFonts w:eastAsia="新細明體" w:hint="eastAsia"/>
          <w:b/>
          <w:bCs/>
          <w:sz w:val="30"/>
          <w:szCs w:val="30"/>
          <w:lang w:eastAsia="zh-TW"/>
        </w:rPr>
        <w:t>high backup frequncy</w:t>
      </w:r>
      <w:r>
        <w:rPr>
          <w:rFonts w:eastAsia="新細明體" w:hint="eastAsia"/>
          <w:sz w:val="30"/>
          <w:szCs w:val="30"/>
          <w:lang w:eastAsia="zh-TW"/>
        </w:rPr>
        <w:t xml:space="preserve"> to minimize the loss of data after a data loss and it allows multiple access of backups at </w:t>
      </w:r>
      <w:r w:rsidRPr="00286116">
        <w:rPr>
          <w:rFonts w:eastAsia="新細明體" w:hint="eastAsia"/>
          <w:b/>
          <w:bCs/>
          <w:sz w:val="30"/>
          <w:szCs w:val="30"/>
          <w:lang w:eastAsia="zh-TW"/>
        </w:rPr>
        <w:t>anywhere anytime</w:t>
      </w:r>
      <w:r>
        <w:rPr>
          <w:rFonts w:eastAsia="新細明體" w:hint="eastAsia"/>
          <w:sz w:val="30"/>
          <w:szCs w:val="30"/>
          <w:lang w:eastAsia="zh-TW"/>
        </w:rPr>
        <w:t xml:space="preserve"> which provide convenience and allow fast restore of backup.</w:t>
      </w:r>
    </w:p>
    <w:p w14:paraId="2AC76930" w14:textId="33200ECD" w:rsidR="00286116" w:rsidRPr="008C50A6" w:rsidRDefault="00286116" w:rsidP="008C50A6">
      <w:pPr>
        <w:ind w:left="1080"/>
        <w:rPr>
          <w:rFonts w:eastAsia="新細明體" w:hint="eastAsia"/>
          <w:sz w:val="30"/>
          <w:szCs w:val="30"/>
          <w:lang w:eastAsia="zh-TW"/>
        </w:rPr>
      </w:pPr>
      <w:r>
        <w:rPr>
          <w:rFonts w:eastAsia="新細明體" w:hint="eastAsia"/>
          <w:sz w:val="30"/>
          <w:szCs w:val="30"/>
          <w:lang w:eastAsia="zh-TW"/>
        </w:rPr>
        <w:t xml:space="preserve">The </w:t>
      </w:r>
      <w:r w:rsidRPr="00286116">
        <w:rPr>
          <w:rFonts w:eastAsia="新細明體" w:hint="eastAsia"/>
          <w:b/>
          <w:bCs/>
          <w:sz w:val="30"/>
          <w:szCs w:val="30"/>
          <w:lang w:eastAsia="zh-TW"/>
        </w:rPr>
        <w:t>storage size</w:t>
      </w:r>
      <w:r>
        <w:rPr>
          <w:rFonts w:eastAsia="新細明體" w:hint="eastAsia"/>
          <w:sz w:val="30"/>
          <w:szCs w:val="30"/>
          <w:lang w:eastAsia="zh-TW"/>
        </w:rPr>
        <w:t xml:space="preserve"> of cloud storage can be adjusted in fast according to the demand due to its high </w:t>
      </w:r>
      <w:r w:rsidRPr="00286116">
        <w:rPr>
          <w:rFonts w:eastAsia="新細明體"/>
          <w:sz w:val="30"/>
          <w:szCs w:val="30"/>
          <w:lang w:eastAsia="zh-TW"/>
        </w:rPr>
        <w:t>Scalability</w:t>
      </w:r>
      <w:r>
        <w:rPr>
          <w:rFonts w:eastAsia="新細明體" w:hint="eastAsia"/>
          <w:sz w:val="30"/>
          <w:szCs w:val="30"/>
          <w:lang w:eastAsia="zh-TW"/>
        </w:rPr>
        <w:t>.</w:t>
      </w:r>
    </w:p>
    <w:sectPr w:rsidR="00286116" w:rsidRPr="008C50A6" w:rsidSect="005C4346">
      <w:headerReference w:type="default" r:id="rId7"/>
      <w:footerReference w:type="even" r:id="rId8"/>
      <w:footerReference w:type="default" r:id="rId9"/>
      <w:pgSz w:w="11906" w:h="16838"/>
      <w:pgMar w:top="720" w:right="720" w:bottom="720" w:left="720" w:header="708" w:footer="37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83C63" w14:textId="77777777" w:rsidR="006966B8" w:rsidRDefault="006966B8">
      <w:r>
        <w:separator/>
      </w:r>
    </w:p>
  </w:endnote>
  <w:endnote w:type="continuationSeparator" w:id="0">
    <w:p w14:paraId="73709233" w14:textId="77777777" w:rsidR="006966B8" w:rsidRDefault="00696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Futura LT">
    <w:altName w:val="Century Gothic"/>
    <w:charset w:val="00"/>
    <w:family w:val="auto"/>
    <w:pitch w:val="variable"/>
    <w:sig w:usb0="800000AF" w:usb1="4000004A" w:usb2="00000000" w:usb3="00000000" w:csb0="00000001" w:csb1="00000000"/>
  </w:font>
  <w:font w:name="Aptos Display">
    <w:charset w:val="00"/>
    <w:family w:val="swiss"/>
    <w:pitch w:val="variable"/>
    <w:sig w:usb0="20000287" w:usb1="00000003" w:usb2="00000000" w:usb3="00000000" w:csb0="0000019F" w:csb1="00000000"/>
  </w:font>
  <w:font w:name="mononoki">
    <w:panose1 w:val="00000000000000000000"/>
    <w:charset w:val="00"/>
    <w:family w:val="auto"/>
    <w:pitch w:val="fixed"/>
    <w:sig w:usb0="A00002FF" w:usb1="100058FB" w:usb2="0002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884B0" w14:textId="2C6DA0DC" w:rsidR="004400AA" w:rsidRDefault="007A7D64">
    <w:pPr>
      <w:pStyle w:val="Footer"/>
    </w:pPr>
    <w:r w:rsidRPr="004400AA">
      <w:rPr>
        <w:rFonts w:ascii="Verdana" w:hAnsi="Verdana"/>
        <w:noProof/>
        <w:lang w:val="en-US"/>
      </w:rPr>
      <w:drawing>
        <wp:inline distT="0" distB="0" distL="0" distR="0" wp14:anchorId="289A6FCF" wp14:editId="33C1C9F6">
          <wp:extent cx="7543800" cy="25241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2524125"/>
                  </a:xfrm>
                  <a:prstGeom prst="rect">
                    <a:avLst/>
                  </a:prstGeom>
                  <a:noFill/>
                  <a:ln>
                    <a:noFill/>
                  </a:ln>
                </pic:spPr>
              </pic:pic>
            </a:graphicData>
          </a:graphic>
        </wp:inline>
      </w:drawing>
    </w:r>
    <w:r w:rsidRPr="004400AA">
      <w:rPr>
        <w:rFonts w:ascii="Verdana" w:hAnsi="Verdana"/>
        <w:noProof/>
        <w:lang w:val="en-US"/>
      </w:rPr>
      <w:drawing>
        <wp:inline distT="0" distB="0" distL="0" distR="0" wp14:anchorId="47C02EE4" wp14:editId="22B64ADC">
          <wp:extent cx="7439025" cy="7486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39025" cy="74866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B849D" w14:textId="3C659917" w:rsidR="00F0441F" w:rsidRPr="00B3059B" w:rsidRDefault="007A7D64" w:rsidP="002D2E2F">
    <w:pPr>
      <w:pStyle w:val="Footer"/>
      <w:tabs>
        <w:tab w:val="clear" w:pos="4677"/>
        <w:tab w:val="center" w:pos="2160"/>
      </w:tabs>
      <w:ind w:left="540" w:right="540"/>
      <w:jc w:val="right"/>
      <w:rPr>
        <w:rFonts w:ascii="Verdana" w:hAnsi="Verdana"/>
        <w:noProof/>
        <w:lang w:val="en-US"/>
      </w:rPr>
    </w:pPr>
    <w:r w:rsidRPr="00B3059B">
      <w:rPr>
        <w:rFonts w:ascii="Verdana" w:hAnsi="Verdana"/>
        <w:noProof/>
        <w:lang w:val="en-US"/>
      </w:rPr>
      <mc:AlternateContent>
        <mc:Choice Requires="wps">
          <w:drawing>
            <wp:anchor distT="0" distB="0" distL="114300" distR="114300" simplePos="0" relativeHeight="251657728" behindDoc="0" locked="0" layoutInCell="1" allowOverlap="1" wp14:anchorId="32D3C0BD" wp14:editId="3271375C">
              <wp:simplePos x="0" y="0"/>
              <wp:positionH relativeFrom="column">
                <wp:posOffset>200025</wp:posOffset>
              </wp:positionH>
              <wp:positionV relativeFrom="paragraph">
                <wp:posOffset>-52070</wp:posOffset>
              </wp:positionV>
              <wp:extent cx="7086600" cy="0"/>
              <wp:effectExtent l="9525" t="9525" r="9525" b="9525"/>
              <wp:wrapNone/>
              <wp:docPr id="136643600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7128B"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4.1pt" to="573.7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"/>
          </w:pict>
        </mc:Fallback>
      </mc:AlternateContent>
    </w:r>
    <w:r w:rsidR="00664743" w:rsidRPr="00B3059B">
      <w:rPr>
        <w:rFonts w:ascii="Verdana" w:hAnsi="Verdana"/>
        <w:noProof/>
        <w:lang w:val="en-US"/>
      </w:rPr>
      <w:t xml:space="preserve"> </w:t>
    </w:r>
    <w:r w:rsidR="00664743" w:rsidRPr="00B3059B">
      <w:rPr>
        <w:rFonts w:ascii="Verdana" w:hAnsi="Verdana"/>
        <w:noProof/>
        <w:lang w:val="en-US"/>
      </w:rPr>
      <w:fldChar w:fldCharType="begin"/>
    </w:r>
    <w:r w:rsidR="00664743" w:rsidRPr="00B3059B">
      <w:rPr>
        <w:rFonts w:ascii="Verdana" w:hAnsi="Verdana"/>
        <w:noProof/>
        <w:lang w:val="en-US"/>
      </w:rPr>
      <w:instrText xml:space="preserve"> PAGE </w:instrText>
    </w:r>
    <w:r w:rsidR="00664743" w:rsidRPr="00B3059B">
      <w:rPr>
        <w:rFonts w:ascii="Verdana" w:hAnsi="Verdana"/>
        <w:noProof/>
        <w:lang w:val="en-US"/>
      </w:rPr>
      <w:fldChar w:fldCharType="separate"/>
    </w:r>
    <w:r w:rsidR="00DE7B87">
      <w:rPr>
        <w:rFonts w:ascii="Verdana" w:hAnsi="Verdana"/>
        <w:noProof/>
        <w:lang w:val="en-US"/>
      </w:rPr>
      <w:t>3</w:t>
    </w:r>
    <w:r w:rsidR="00664743" w:rsidRPr="00B3059B">
      <w:rPr>
        <w:rFonts w:ascii="Verdana" w:hAnsi="Verdana"/>
        <w:noProof/>
        <w:lang w:val="en-US"/>
      </w:rPr>
      <w:fldChar w:fldCharType="end"/>
    </w:r>
    <w:r w:rsidR="00664743" w:rsidRPr="00B3059B">
      <w:rPr>
        <w:rFonts w:ascii="Verdana" w:hAnsi="Verdana"/>
        <w:noProof/>
        <w:lang w:val="en-US"/>
      </w:rPr>
      <w:t xml:space="preserve"> </w:t>
    </w:r>
  </w:p>
  <w:p w14:paraId="765B41B1" w14:textId="58197D13" w:rsidR="002D2E2F" w:rsidRPr="00B3059B" w:rsidRDefault="002D2E2F" w:rsidP="002D2E2F">
    <w:pPr>
      <w:pStyle w:val="Footer"/>
      <w:tabs>
        <w:tab w:val="clear" w:pos="4677"/>
        <w:tab w:val="center" w:pos="2160"/>
      </w:tabs>
      <w:ind w:left="540" w:right="540"/>
      <w:rPr>
        <w:rFonts w:ascii="Verdana" w:hAnsi="Verdana"/>
        <w:lang w:val="en-US"/>
      </w:rPr>
    </w:pPr>
    <w:r w:rsidRPr="00B3059B">
      <w:rPr>
        <w:rFonts w:ascii="Verdana" w:hAnsi="Verdana" w:cs="Arial"/>
        <w:color w:val="000000"/>
        <w:lang w:val="en-US"/>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C575C" w14:textId="77777777" w:rsidR="006966B8" w:rsidRDefault="006966B8">
      <w:r>
        <w:separator/>
      </w:r>
    </w:p>
  </w:footnote>
  <w:footnote w:type="continuationSeparator" w:id="0">
    <w:p w14:paraId="3F3EC275" w14:textId="77777777" w:rsidR="006966B8" w:rsidRDefault="00696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A6608" w14:textId="78A5845B" w:rsidR="002D2E2F" w:rsidRPr="00B3059B" w:rsidRDefault="007A7D64" w:rsidP="002D2E2F">
    <w:pPr>
      <w:pStyle w:val="Header"/>
      <w:ind w:left="540"/>
      <w:rPr>
        <w:lang w:val="en-US"/>
      </w:rPr>
    </w:pPr>
    <w:r>
      <w:rPr>
        <w:noProof/>
      </w:rPr>
      <mc:AlternateContent>
        <mc:Choice Requires="wps">
          <w:drawing>
            <wp:anchor distT="0" distB="0" distL="118745" distR="118745" simplePos="0" relativeHeight="251659776" behindDoc="1" locked="0" layoutInCell="1" allowOverlap="0" wp14:anchorId="431D583E" wp14:editId="3A7D6C03">
              <wp:simplePos x="0" y="0"/>
              <wp:positionH relativeFrom="margin">
                <wp:posOffset>0</wp:posOffset>
              </wp:positionH>
              <wp:positionV relativeFrom="page">
                <wp:posOffset>136525</wp:posOffset>
              </wp:positionV>
              <wp:extent cx="6643370" cy="262890"/>
              <wp:effectExtent l="0" t="0" r="0" b="0"/>
              <wp:wrapSquare wrapText="bothSides"/>
              <wp:docPr id="1466261650"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3370" cy="262890"/>
                      </a:xfrm>
                      <a:prstGeom prst="rect">
                        <a:avLst/>
                      </a:prstGeom>
                      <a:solidFill>
                        <a:srgbClr val="BCD1FA"/>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55C58005" w14:textId="4049B13D" w:rsidR="005C4346" w:rsidRPr="005C4346" w:rsidRDefault="005C4346">
                          <w:pPr>
                            <w:pStyle w:val="Header"/>
                            <w:tabs>
                              <w:tab w:val="clear" w:pos="4677"/>
                              <w:tab w:val="clear" w:pos="9355"/>
                            </w:tabs>
                            <w:jc w:val="center"/>
                            <w:rPr>
                              <w:rFonts w:ascii="mononoki" w:hAnsi="mononoki" w:cs="mononoki"/>
                              <w:caps/>
                              <w:color w:val="FFFFFF"/>
                            </w:rPr>
                          </w:pPr>
                          <w:r w:rsidRPr="005C4346">
                            <w:rPr>
                              <w:rFonts w:ascii="mononoki" w:eastAsia="新細明體" w:hAnsi="mononoki" w:cs="mononoki"/>
                              <w:caps/>
                              <w:lang w:eastAsia="zh-TW"/>
                            </w:rPr>
                            <w:t>Shopping system</w:t>
                          </w:r>
                        </w:p>
                      </w:txbxContent>
                    </wps:txbx>
                    <wps:bodyPr rot="0" vert="horz" wrap="square" lIns="91440" tIns="45720" rIns="91440" bIns="45720" anchor="ctr" anchorCtr="0" upright="1">
                      <a:spAutoFit/>
                    </wps:bodyPr>
                  </wps:wsp>
                </a:graphicData>
              </a:graphic>
              <wp14:sizeRelH relativeFrom="margin">
                <wp14:pctWidth>100000</wp14:pctWidth>
              </wp14:sizeRelH>
              <wp14:sizeRelV relativeFrom="page">
                <wp14:pctHeight>2700</wp14:pctHeight>
              </wp14:sizeRelV>
            </wp:anchor>
          </w:drawing>
        </mc:Choice>
        <mc:Fallback>
          <w:pict>
            <v:rect w14:anchorId="431D583E" id="Rectangle 200" o:spid="_x0000_s1028" style="position:absolute;left:0;text-align:left;margin-left:0;margin-top:10.75pt;width:523.1pt;height:20.7pt;z-index:-251656704;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" o:allowoverlap="f" fillcolor="#bcd1fa" stroked="f" strokeweight="1pt">
              <v:textbox style="mso-fit-shape-to-text:t">
                <w:txbxContent>
                  <w:p w14:paraId="55C58005" w14:textId="4049B13D" w:rsidR="005C4346" w:rsidRPr="005C4346" w:rsidRDefault="005C4346">
                    <w:pPr>
                      <w:pStyle w:val="Header"/>
                      <w:tabs>
                        <w:tab w:val="clear" w:pos="4677"/>
                        <w:tab w:val="clear" w:pos="9355"/>
                      </w:tabs>
                      <w:jc w:val="center"/>
                      <w:rPr>
                        <w:rFonts w:ascii="mononoki" w:hAnsi="mononoki" w:cs="mononoki"/>
                        <w:caps/>
                        <w:color w:val="FFFFFF"/>
                      </w:rPr>
                    </w:pPr>
                    <w:r w:rsidRPr="005C4346">
                      <w:rPr>
                        <w:rFonts w:ascii="mononoki" w:eastAsia="新細明體" w:hAnsi="mononoki" w:cs="mononoki"/>
                        <w:caps/>
                        <w:lang w:eastAsia="zh-TW"/>
                      </w:rPr>
                      <w:t>Shopping system</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30D1B80"/>
    <w:multiLevelType w:val="hybridMultilevel"/>
    <w:tmpl w:val="99E2DF9A"/>
    <w:lvl w:ilvl="0" w:tplc="B5C028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5360E2"/>
    <w:multiLevelType w:val="multilevel"/>
    <w:tmpl w:val="06287464"/>
    <w:lvl w:ilvl="0">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22732C9"/>
    <w:multiLevelType w:val="multilevel"/>
    <w:tmpl w:val="211203BA"/>
    <w:lvl w:ilvl="0">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85E3BF5"/>
    <w:multiLevelType w:val="multilevel"/>
    <w:tmpl w:val="D46CC3B4"/>
    <w:lvl w:ilvl="0">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3FB25C1A"/>
    <w:multiLevelType w:val="hybridMultilevel"/>
    <w:tmpl w:val="EA8817D0"/>
    <w:lvl w:ilvl="0" w:tplc="2406516A">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43A26041"/>
    <w:multiLevelType w:val="hybridMultilevel"/>
    <w:tmpl w:val="D1623C7C"/>
    <w:lvl w:ilvl="0" w:tplc="D452CF22">
      <w:start w:val="1"/>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E78629B"/>
    <w:multiLevelType w:val="hybridMultilevel"/>
    <w:tmpl w:val="474ECD54"/>
    <w:lvl w:ilvl="0" w:tplc="3956147C">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772111D"/>
    <w:multiLevelType w:val="hybridMultilevel"/>
    <w:tmpl w:val="63CE4A22"/>
    <w:lvl w:ilvl="0" w:tplc="EBACDA90">
      <w:start w:val="1"/>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900049178">
    <w:abstractNumId w:val="0"/>
  </w:num>
  <w:num w:numId="2" w16cid:durableId="1912152518">
    <w:abstractNumId w:val="6"/>
  </w:num>
  <w:num w:numId="3" w16cid:durableId="136840203">
    <w:abstractNumId w:val="1"/>
  </w:num>
  <w:num w:numId="4" w16cid:durableId="1857766010">
    <w:abstractNumId w:val="8"/>
  </w:num>
  <w:num w:numId="5" w16cid:durableId="732773814">
    <w:abstractNumId w:val="3"/>
  </w:num>
  <w:num w:numId="6" w16cid:durableId="1476095640">
    <w:abstractNumId w:val="7"/>
  </w:num>
  <w:num w:numId="7" w16cid:durableId="1436515235">
    <w:abstractNumId w:val="2"/>
  </w:num>
  <w:num w:numId="8" w16cid:durableId="108014134">
    <w:abstractNumId w:val="5"/>
  </w:num>
  <w:num w:numId="9" w16cid:durableId="774133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4C"/>
    <w:rsid w:val="00071781"/>
    <w:rsid w:val="000A0B9C"/>
    <w:rsid w:val="000F2C46"/>
    <w:rsid w:val="00170756"/>
    <w:rsid w:val="00195032"/>
    <w:rsid w:val="001A17BC"/>
    <w:rsid w:val="001A75CE"/>
    <w:rsid w:val="001B21F6"/>
    <w:rsid w:val="00212CE3"/>
    <w:rsid w:val="00215136"/>
    <w:rsid w:val="00217BE0"/>
    <w:rsid w:val="002655BC"/>
    <w:rsid w:val="00266D72"/>
    <w:rsid w:val="00277ADB"/>
    <w:rsid w:val="00286116"/>
    <w:rsid w:val="00294D92"/>
    <w:rsid w:val="002A53D1"/>
    <w:rsid w:val="002B2992"/>
    <w:rsid w:val="002D2E2F"/>
    <w:rsid w:val="002E0121"/>
    <w:rsid w:val="003916FD"/>
    <w:rsid w:val="00396B16"/>
    <w:rsid w:val="003A1CB3"/>
    <w:rsid w:val="003E7391"/>
    <w:rsid w:val="003F0D1D"/>
    <w:rsid w:val="003F320B"/>
    <w:rsid w:val="0041529B"/>
    <w:rsid w:val="004358E4"/>
    <w:rsid w:val="004400AA"/>
    <w:rsid w:val="00455F00"/>
    <w:rsid w:val="0046048B"/>
    <w:rsid w:val="004A1BF1"/>
    <w:rsid w:val="004A61C2"/>
    <w:rsid w:val="004A73BF"/>
    <w:rsid w:val="004C0013"/>
    <w:rsid w:val="004C1B2A"/>
    <w:rsid w:val="004C57D8"/>
    <w:rsid w:val="004F6FD5"/>
    <w:rsid w:val="005054D2"/>
    <w:rsid w:val="00526E4B"/>
    <w:rsid w:val="0055421A"/>
    <w:rsid w:val="00576B6C"/>
    <w:rsid w:val="00597E6A"/>
    <w:rsid w:val="005C4346"/>
    <w:rsid w:val="005D4FED"/>
    <w:rsid w:val="005D5995"/>
    <w:rsid w:val="005E112C"/>
    <w:rsid w:val="00613870"/>
    <w:rsid w:val="00620AD1"/>
    <w:rsid w:val="0063577D"/>
    <w:rsid w:val="0065314E"/>
    <w:rsid w:val="00664743"/>
    <w:rsid w:val="0067059F"/>
    <w:rsid w:val="006966B8"/>
    <w:rsid w:val="0069705A"/>
    <w:rsid w:val="006B053E"/>
    <w:rsid w:val="006C760F"/>
    <w:rsid w:val="006F59D4"/>
    <w:rsid w:val="00701EE9"/>
    <w:rsid w:val="00741A8F"/>
    <w:rsid w:val="007508E2"/>
    <w:rsid w:val="00752C71"/>
    <w:rsid w:val="00765746"/>
    <w:rsid w:val="007725B8"/>
    <w:rsid w:val="00785EF6"/>
    <w:rsid w:val="00786F87"/>
    <w:rsid w:val="007A7D64"/>
    <w:rsid w:val="007B3D35"/>
    <w:rsid w:val="007B4564"/>
    <w:rsid w:val="007C71D1"/>
    <w:rsid w:val="007D03D9"/>
    <w:rsid w:val="007D0668"/>
    <w:rsid w:val="007D30F8"/>
    <w:rsid w:val="007D465E"/>
    <w:rsid w:val="007D5AC1"/>
    <w:rsid w:val="00815DCC"/>
    <w:rsid w:val="0082708D"/>
    <w:rsid w:val="0086678C"/>
    <w:rsid w:val="00892EFF"/>
    <w:rsid w:val="008C50A6"/>
    <w:rsid w:val="008D5AE9"/>
    <w:rsid w:val="008F1D54"/>
    <w:rsid w:val="008F3A67"/>
    <w:rsid w:val="008F7978"/>
    <w:rsid w:val="009106BB"/>
    <w:rsid w:val="00911927"/>
    <w:rsid w:val="00916CC1"/>
    <w:rsid w:val="00961B47"/>
    <w:rsid w:val="00967676"/>
    <w:rsid w:val="0098677E"/>
    <w:rsid w:val="009A54CC"/>
    <w:rsid w:val="009C5C71"/>
    <w:rsid w:val="009E3D01"/>
    <w:rsid w:val="00A14358"/>
    <w:rsid w:val="00A37E8F"/>
    <w:rsid w:val="00A4746B"/>
    <w:rsid w:val="00A614C0"/>
    <w:rsid w:val="00A80198"/>
    <w:rsid w:val="00A906BA"/>
    <w:rsid w:val="00B0692E"/>
    <w:rsid w:val="00B3059B"/>
    <w:rsid w:val="00B30918"/>
    <w:rsid w:val="00B62F80"/>
    <w:rsid w:val="00B838B0"/>
    <w:rsid w:val="00B900D8"/>
    <w:rsid w:val="00B9418C"/>
    <w:rsid w:val="00B95843"/>
    <w:rsid w:val="00BB3744"/>
    <w:rsid w:val="00BC6506"/>
    <w:rsid w:val="00BE34C5"/>
    <w:rsid w:val="00C00520"/>
    <w:rsid w:val="00C17A92"/>
    <w:rsid w:val="00C31C2F"/>
    <w:rsid w:val="00C36C8E"/>
    <w:rsid w:val="00C85598"/>
    <w:rsid w:val="00C875D7"/>
    <w:rsid w:val="00CA08F0"/>
    <w:rsid w:val="00CA39BC"/>
    <w:rsid w:val="00CC60F6"/>
    <w:rsid w:val="00CD576B"/>
    <w:rsid w:val="00D278F8"/>
    <w:rsid w:val="00D445E4"/>
    <w:rsid w:val="00D77799"/>
    <w:rsid w:val="00D93F16"/>
    <w:rsid w:val="00DD0201"/>
    <w:rsid w:val="00DE5A67"/>
    <w:rsid w:val="00DE7B87"/>
    <w:rsid w:val="00E5098A"/>
    <w:rsid w:val="00E55666"/>
    <w:rsid w:val="00EB79F0"/>
    <w:rsid w:val="00EC2060"/>
    <w:rsid w:val="00EC6746"/>
    <w:rsid w:val="00ED07CD"/>
    <w:rsid w:val="00F0441F"/>
    <w:rsid w:val="00F1727F"/>
    <w:rsid w:val="00F2536C"/>
    <w:rsid w:val="00F26DDD"/>
    <w:rsid w:val="00F406CE"/>
    <w:rsid w:val="00F44468"/>
    <w:rsid w:val="00F61EDF"/>
    <w:rsid w:val="00F731CA"/>
    <w:rsid w:val="00F753DD"/>
    <w:rsid w:val="00F8214C"/>
    <w:rsid w:val="00F93570"/>
    <w:rsid w:val="00FB435D"/>
    <w:rsid w:val="00FE6A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26D04B"/>
  <w15:chartTrackingRefBased/>
  <w15:docId w15:val="{49DB81B5-D3D3-4C9D-A261-FCDF7799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Spacing">
    <w:name w:val="No Spacing"/>
    <w:link w:val="NoSpacingChar"/>
    <w:uiPriority w:val="1"/>
    <w:qFormat/>
    <w:rsid w:val="00F8214C"/>
    <w:rPr>
      <w:rFonts w:ascii="Aptos" w:eastAsia="新細明體" w:hAnsi="Aptos"/>
      <w:sz w:val="22"/>
      <w:szCs w:val="22"/>
      <w:lang w:eastAsia="en-US"/>
    </w:rPr>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rsid w:val="00526E4B"/>
    <w:rPr>
      <w:rFonts w:ascii="Verdana" w:hAnsi="Verdana"/>
      <w:color w:val="333333"/>
      <w:sz w:val="26"/>
      <w:szCs w:val="26"/>
    </w:rPr>
  </w:style>
  <w:style w:type="character" w:customStyle="1" w:styleId="howc">
    <w:name w:val="howc"/>
    <w:basedOn w:val="DefaultParagraphFont"/>
    <w:rsid w:val="001A17BC"/>
  </w:style>
  <w:style w:type="paragraph" w:customStyle="1" w:styleId="My">
    <w:name w:val="My"/>
    <w:rsid w:val="00DD0201"/>
    <w:pPr>
      <w:jc w:val="both"/>
    </w:pPr>
    <w:rPr>
      <w:rFonts w:ascii="Verdana" w:hAnsi="Verdana" w:cs="Arial"/>
      <w:sz w:val="28"/>
      <w:szCs w:val="24"/>
      <w:lang w:val="uk-UA" w:eastAsia="ko-KR"/>
    </w:rPr>
  </w:style>
  <w:style w:type="character" w:styleId="Hyperlink">
    <w:name w:val="Hyperlink"/>
    <w:rsid w:val="00170756"/>
    <w:rPr>
      <w:color w:val="0000FF"/>
      <w:u w:val="single"/>
    </w:rPr>
  </w:style>
  <w:style w:type="paragraph" w:customStyle="1" w:styleId="MyHeadtitle">
    <w:name w:val="My Head title"/>
    <w:basedOn w:val="Heading1"/>
    <w:rsid w:val="00DE7B87"/>
    <w:pPr>
      <w:jc w:val="center"/>
    </w:pPr>
    <w:rPr>
      <w:rFonts w:ascii="Futura LT" w:hAnsi="Futura LT"/>
      <w:b w:val="0"/>
      <w:color w:val="FFFFFF"/>
      <w:sz w:val="56"/>
      <w:szCs w:val="56"/>
      <w:lang w:val="en-US"/>
    </w:rPr>
  </w:style>
  <w:style w:type="paragraph" w:customStyle="1" w:styleId="Mysubhead">
    <w:name w:val="My subhead"/>
    <w:basedOn w:val="MyHeadtitle"/>
    <w:rsid w:val="00DE7B87"/>
    <w:pPr>
      <w:jc w:val="left"/>
    </w:pPr>
    <w:rPr>
      <w:color w:val="195C6B"/>
      <w:sz w:val="52"/>
    </w:rPr>
  </w:style>
  <w:style w:type="character" w:styleId="PageNumber">
    <w:name w:val="page number"/>
    <w:basedOn w:val="DefaultParagraphFont"/>
    <w:rsid w:val="00F0441F"/>
  </w:style>
  <w:style w:type="paragraph" w:customStyle="1" w:styleId="Style1">
    <w:name w:val="Style1"/>
    <w:basedOn w:val="MyHeadtitle"/>
    <w:rsid w:val="00DE7B87"/>
    <w:pPr>
      <w:jc w:val="left"/>
    </w:pPr>
    <w:rPr>
      <w:color w:val="195C6B"/>
      <w:sz w:val="160"/>
      <w:szCs w:val="160"/>
    </w:rPr>
  </w:style>
  <w:style w:type="character" w:customStyle="1" w:styleId="NoSpacingChar">
    <w:name w:val="No Spacing Char"/>
    <w:link w:val="NoSpacing"/>
    <w:uiPriority w:val="1"/>
    <w:rsid w:val="00F8214C"/>
    <w:rPr>
      <w:rFonts w:ascii="Aptos" w:eastAsia="新細明體" w:hAnsi="Aptos"/>
      <w:sz w:val="22"/>
      <w:szCs w:val="22"/>
      <w:lang w:eastAsia="en-US"/>
    </w:rPr>
  </w:style>
  <w:style w:type="character" w:customStyle="1" w:styleId="HeaderChar">
    <w:name w:val="Header Char"/>
    <w:link w:val="Header"/>
    <w:uiPriority w:val="99"/>
    <w:rsid w:val="005C4346"/>
    <w:rPr>
      <w:sz w:val="24"/>
      <w:szCs w:val="24"/>
      <w:lang w:val="uk-UA" w:eastAsia="ko-KR"/>
    </w:rPr>
  </w:style>
  <w:style w:type="character" w:styleId="Emphasis">
    <w:name w:val="Emphasis"/>
    <w:qFormat/>
    <w:rsid w:val="005C4346"/>
    <w:rPr>
      <w:i/>
      <w:iCs/>
    </w:rPr>
  </w:style>
  <w:style w:type="paragraph" w:styleId="Title">
    <w:name w:val="Title"/>
    <w:basedOn w:val="Normal"/>
    <w:next w:val="Normal"/>
    <w:link w:val="TitleChar"/>
    <w:qFormat/>
    <w:rsid w:val="005C4346"/>
    <w:pPr>
      <w:spacing w:before="240" w:after="60"/>
      <w:jc w:val="center"/>
      <w:outlineLvl w:val="0"/>
    </w:pPr>
    <w:rPr>
      <w:rFonts w:ascii="Aptos Display" w:eastAsia="新細明體" w:hAnsi="Aptos Display"/>
      <w:b/>
      <w:bCs/>
      <w:sz w:val="32"/>
      <w:szCs w:val="32"/>
    </w:rPr>
  </w:style>
  <w:style w:type="character" w:customStyle="1" w:styleId="TitleChar">
    <w:name w:val="Title Char"/>
    <w:link w:val="Title"/>
    <w:rsid w:val="005C4346"/>
    <w:rPr>
      <w:rFonts w:ascii="Aptos Display" w:eastAsia="新細明體" w:hAnsi="Aptos Display" w:cs="Times New Roman"/>
      <w:b/>
      <w:bCs/>
      <w:sz w:val="32"/>
      <w:szCs w:val="32"/>
      <w:lang w:val="uk-UA" w:eastAsia="ko-KR"/>
    </w:rPr>
  </w:style>
  <w:style w:type="table" w:styleId="TableGrid">
    <w:name w:val="Table Grid"/>
    <w:basedOn w:val="TableNormal"/>
    <w:rsid w:val="00772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25B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Compressed\w15490\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template-word</Template>
  <TotalTime>1172</TotalTime>
  <Pages>5</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Shopping system</dc:title>
  <dc:subject/>
  <dc:creator>user</dc:creator>
  <cp:keywords/>
  <dc:description/>
  <cp:lastModifiedBy>t5608</cp:lastModifiedBy>
  <cp:revision>1</cp:revision>
  <dcterms:created xsi:type="dcterms:W3CDTF">2024-11-16T09:04:00Z</dcterms:created>
  <dcterms:modified xsi:type="dcterms:W3CDTF">2024-11-17T05:01:00Z</dcterms:modified>
</cp:coreProperties>
</file>